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DDBBC" w14:textId="19F0A417" w:rsidR="002D67E1" w:rsidRDefault="00CF6687" w:rsidP="00BD49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9F0254A" wp14:editId="645C50CF">
                <wp:simplePos x="0" y="0"/>
                <wp:positionH relativeFrom="page">
                  <wp:posOffset>365760</wp:posOffset>
                </wp:positionH>
                <wp:positionV relativeFrom="page">
                  <wp:posOffset>2000250</wp:posOffset>
                </wp:positionV>
                <wp:extent cx="1196340" cy="349250"/>
                <wp:effectExtent l="0" t="0" r="0" b="6350"/>
                <wp:wrapTight wrapText="bothSides">
                  <wp:wrapPolygon edited="0">
                    <wp:start x="459" y="0"/>
                    <wp:lineTo x="459" y="20422"/>
                    <wp:lineTo x="20637" y="20422"/>
                    <wp:lineTo x="20637" y="0"/>
                    <wp:lineTo x="459" y="0"/>
                  </wp:wrapPolygon>
                </wp:wrapTight>
                <wp:docPr id="17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F654EF" w14:textId="77777777" w:rsidR="0095247F" w:rsidRPr="0089337F" w:rsidRDefault="0095247F" w:rsidP="002D67E1">
                            <w:pPr>
                              <w:pStyle w:val="Heading3"/>
                              <w:rPr>
                                <w:sz w:val="40"/>
                                <w:szCs w:val="40"/>
                              </w:rPr>
                            </w:pPr>
                            <w:r w:rsidRPr="0089337F">
                              <w:rPr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8.8pt;margin-top:157.5pt;width:94.2pt;height:27.5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" filled="f" stroked="f">
                <v:textbox inset=",0,,0">
                  <w:txbxContent>
                    <w:p w14:paraId="4BF654EF" w14:textId="77777777" w:rsidR="0095247F" w:rsidRPr="0089337F" w:rsidRDefault="0095247F" w:rsidP="002D67E1">
                      <w:pPr>
                        <w:pStyle w:val="Heading3"/>
                        <w:rPr>
                          <w:sz w:val="40"/>
                          <w:szCs w:val="40"/>
                        </w:rPr>
                      </w:pPr>
                      <w:r w:rsidRPr="0089337F">
                        <w:rPr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648" behindDoc="0" locked="0" layoutInCell="1" allowOverlap="1" wp14:anchorId="7898846D" wp14:editId="40EB09BC">
                <wp:simplePos x="0" y="0"/>
                <wp:positionH relativeFrom="page">
                  <wp:posOffset>497840</wp:posOffset>
                </wp:positionH>
                <wp:positionV relativeFrom="page">
                  <wp:posOffset>2374900</wp:posOffset>
                </wp:positionV>
                <wp:extent cx="6532880" cy="704850"/>
                <wp:effectExtent l="0" t="0" r="0" b="6350"/>
                <wp:wrapTight wrapText="bothSides">
                  <wp:wrapPolygon edited="0">
                    <wp:start x="84" y="0"/>
                    <wp:lineTo x="84" y="21016"/>
                    <wp:lineTo x="21415" y="21016"/>
                    <wp:lineTo x="21415" y="0"/>
                    <wp:lineTo x="84" y="0"/>
                  </wp:wrapPolygon>
                </wp:wrapTight>
                <wp:docPr id="20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BF190B1" w14:textId="4494FBDA" w:rsidR="0095247F" w:rsidRPr="00921750" w:rsidRDefault="0095247F" w:rsidP="0089337F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 w:rsidRPr="00921750">
                              <w:rPr>
                                <w:sz w:val="28"/>
                                <w:szCs w:val="28"/>
                              </w:rPr>
                              <w:t>An energetic, passionate, self</w:t>
                            </w:r>
                            <w:r w:rsidR="00CF6687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921750">
                              <w:rPr>
                                <w:sz w:val="28"/>
                                <w:szCs w:val="28"/>
                              </w:rPr>
                              <w:t xml:space="preserve"> motivated and creative Web designer and Developer who is able to work with other talented IT professionals in creating websites to the highest standards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9.2pt;margin-top:187pt;width:514.4pt;height:55.5pt;z-index:2516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" mv:complextextbox="1" filled="f" stroked="f">
                <v:textbox inset=",0,,0">
                  <w:txbxContent>
                    <w:p w14:paraId="4BF190B1" w14:textId="4494FBDA" w:rsidR="0095247F" w:rsidRPr="00921750" w:rsidRDefault="0095247F" w:rsidP="0089337F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 w:rsidRPr="00921750">
                        <w:rPr>
                          <w:sz w:val="28"/>
                          <w:szCs w:val="28"/>
                        </w:rPr>
                        <w:t>An energetic, passionate, self</w:t>
                      </w:r>
                      <w:r w:rsidR="00CF6687">
                        <w:rPr>
                          <w:sz w:val="28"/>
                          <w:szCs w:val="28"/>
                        </w:rPr>
                        <w:t>-</w:t>
                      </w:r>
                      <w:r w:rsidRPr="00921750">
                        <w:rPr>
                          <w:sz w:val="28"/>
                          <w:szCs w:val="28"/>
                        </w:rPr>
                        <w:t xml:space="preserve"> motivated and creative Web designer and Developer who is able to work with other talented IT professionals in creating websites to the highest standards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840" behindDoc="0" locked="0" layoutInCell="1" allowOverlap="1" wp14:anchorId="42B38241" wp14:editId="60F5399E">
                <wp:simplePos x="0" y="0"/>
                <wp:positionH relativeFrom="page">
                  <wp:posOffset>365125</wp:posOffset>
                </wp:positionH>
                <wp:positionV relativeFrom="page">
                  <wp:posOffset>3165475</wp:posOffset>
                </wp:positionV>
                <wp:extent cx="2098675" cy="349250"/>
                <wp:effectExtent l="0" t="0" r="0" b="6350"/>
                <wp:wrapTight wrapText="bothSides">
                  <wp:wrapPolygon edited="0">
                    <wp:start x="261" y="0"/>
                    <wp:lineTo x="261" y="20422"/>
                    <wp:lineTo x="21175" y="20422"/>
                    <wp:lineTo x="21175" y="0"/>
                    <wp:lineTo x="261" y="0"/>
                  </wp:wrapPolygon>
                </wp:wrapTight>
                <wp:docPr id="20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D19B0B" w14:textId="77777777" w:rsidR="0095247F" w:rsidRPr="0089337F" w:rsidRDefault="0095247F" w:rsidP="0089337F">
                            <w:pPr>
                              <w:pStyle w:val="Heading3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.75pt;margin-top:249.25pt;width:165.25pt;height:27.5pt;z-index:2516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" filled="f" stroked="f">
                <v:textbox inset=",0,,0">
                  <w:txbxContent>
                    <w:p w14:paraId="3BD19B0B" w14:textId="77777777" w:rsidR="0095247F" w:rsidRPr="0089337F" w:rsidRDefault="0095247F" w:rsidP="0089337F">
                      <w:pPr>
                        <w:pStyle w:val="Heading3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Technical Skills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D1D5C">
        <w:rPr>
          <w:noProof/>
        </w:rPr>
        <mc:AlternateContent>
          <mc:Choice Requires="wpg">
            <w:drawing>
              <wp:anchor distT="0" distB="0" distL="114300" distR="114300" simplePos="0" relativeHeight="251675744" behindDoc="0" locked="0" layoutInCell="1" allowOverlap="1" wp14:anchorId="70B91FA2" wp14:editId="107B19A2">
                <wp:simplePos x="0" y="0"/>
                <wp:positionH relativeFrom="page">
                  <wp:posOffset>525780</wp:posOffset>
                </wp:positionH>
                <wp:positionV relativeFrom="page">
                  <wp:posOffset>3504565</wp:posOffset>
                </wp:positionV>
                <wp:extent cx="6532880" cy="954405"/>
                <wp:effectExtent l="0" t="0" r="0" b="10795"/>
                <wp:wrapThrough wrapText="bothSides">
                  <wp:wrapPolygon edited="0">
                    <wp:start x="84" y="0"/>
                    <wp:lineTo x="84" y="21269"/>
                    <wp:lineTo x="21415" y="21269"/>
                    <wp:lineTo x="21415" y="0"/>
                    <wp:lineTo x="84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954405"/>
                          <a:chOff x="0" y="0"/>
                          <a:chExt cx="6532880" cy="95440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0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328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1440" y="0"/>
                            <a:ext cx="635000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4">
                          <w:txbxContent>
                            <w:p w14:paraId="44045442" w14:textId="77777777" w:rsidR="0095247F" w:rsidRDefault="0095247F" w:rsidP="0089337F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80FF6">
                                <w:rPr>
                                  <w:b/>
                                  <w:sz w:val="28"/>
                                  <w:szCs w:val="28"/>
                                </w:rPr>
                                <w:t>Programming/Web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Java Script, CSS, and HTML 5</w:t>
                              </w:r>
                            </w:p>
                            <w:p w14:paraId="752148DB" w14:textId="77777777" w:rsidR="0095247F" w:rsidRDefault="0095247F" w:rsidP="0089337F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80FF6">
                                <w:rPr>
                                  <w:b/>
                                  <w:sz w:val="28"/>
                                  <w:szCs w:val="28"/>
                                </w:rPr>
                                <w:t>Software: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Web Storm, Text Wrangler, Adobe Dreamweaver, Adobe Illustrator,</w:t>
                              </w:r>
                            </w:p>
                            <w:p w14:paraId="18F4F472" w14:textId="77777777" w:rsidR="0095247F" w:rsidRDefault="0095247F" w:rsidP="0089337F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          Adobe Photoshop, Final Cut Pro X</w:t>
                              </w:r>
                            </w:p>
                            <w:p w14:paraId="085268B3" w14:textId="77777777" w:rsidR="0095247F" w:rsidRDefault="0095247F" w:rsidP="0089337F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C873FBE" w14:textId="77777777" w:rsidR="0095247F" w:rsidRPr="00D80FF6" w:rsidRDefault="0095247F" w:rsidP="0089337F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1440" y="339090"/>
                            <a:ext cx="63500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4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1440" y="678815"/>
                            <a:ext cx="635000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4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9" style="position:absolute;left:0;text-align:left;margin-left:41.4pt;margin-top:275.95pt;width:514.4pt;height:75.15pt;z-index:251675744;mso-position-horizontal-relative:page;mso-position-vertical-relative:page" coordsize="6532880,954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" mv:complextextbox="1">
                <v:shape id="_x0000_s1030" type="#_x0000_t202" style="position:absolute;width:6532880;height:953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t8G6xQAA&#10;ANwAAAAPAAAAZHJzL2Rvd25yZXYueG1sRI9Pa8JAFMTvBb/D8gRvdVcPtkRXCULAggX/4fmZfSbB&#10;7Nsku9W0n94tFHocZuY3zGLV21rcqfOVYw2TsQJBnDtTcaHhdMxe30H4gGywdkwavsnDajl4WWBi&#10;3IP3dD+EQkQI+wQ1lCE0iZQ+L8miH7uGOHpX11kMUXaFNB0+ItzWcqrUTFqsOC6U2NC6pPx2+LIa&#10;PneX9udDeVunIcve0l27vZ5brUfDPp2DCNSH//Bfe2M0TNUMfs/EIyC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W3wbrFAAAA3AAAAA8AAAAAAAAAAAAAAAAAlwIAAGRycy9k&#10;b3ducmV2LnhtbFBLBQYAAAAABAAEAPUAAACJAwAAAAA=&#10;" mv:complextextbox="1" filled="f" stroked="f">
                  <v:textbox inset=",0,,0"/>
                </v:shape>
                <v:shape id="Text Box 1" o:spid="_x0000_s1031" type="#_x0000_t202" style="position:absolute;left:91440;width:635000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style="mso-next-textbox:#Text Box 2" inset="0,0,0,0">
                    <w:txbxContent>
                      <w:p w14:paraId="44045442" w14:textId="77777777" w:rsidR="0095247F" w:rsidRDefault="0095247F" w:rsidP="0089337F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  <w:r w:rsidRPr="00D80FF6">
                          <w:rPr>
                            <w:b/>
                            <w:sz w:val="28"/>
                            <w:szCs w:val="28"/>
                          </w:rPr>
                          <w:t>Programming/Web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sz w:val="28"/>
                            <w:szCs w:val="28"/>
                          </w:rPr>
                          <w:t>Java Script, CSS, and HTML 5</w:t>
                        </w:r>
                      </w:p>
                      <w:p w14:paraId="752148DB" w14:textId="77777777" w:rsidR="0095247F" w:rsidRDefault="0095247F" w:rsidP="0089337F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  <w:r w:rsidRPr="00D80FF6">
                          <w:rPr>
                            <w:b/>
                            <w:sz w:val="28"/>
                            <w:szCs w:val="28"/>
                          </w:rPr>
                          <w:t>Software: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Web Storm, Text Wrangler, Adobe Dreamweaver, Adobe Illustrator,</w:t>
                        </w:r>
                      </w:p>
                      <w:p w14:paraId="18F4F472" w14:textId="77777777" w:rsidR="0095247F" w:rsidRDefault="0095247F" w:rsidP="0089337F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         Adobe Photoshop, Final Cut Pro X</w:t>
                        </w:r>
                      </w:p>
                      <w:p w14:paraId="085268B3" w14:textId="77777777" w:rsidR="0095247F" w:rsidRDefault="0095247F" w:rsidP="0089337F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14:paraId="5C873FBE" w14:textId="77777777" w:rsidR="0095247F" w:rsidRPr="00D80FF6" w:rsidRDefault="0095247F" w:rsidP="0089337F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032" type="#_x0000_t202" style="position:absolute;left:91440;top:339090;width:6350000;height:340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style="mso-next-textbox:#Text Box 3" inset="0,0,0,0">
                    <w:txbxContent/>
                  </v:textbox>
                </v:shape>
                <v:shape id="Text Box 3" o:spid="_x0000_s1033" type="#_x0000_t202" style="position:absolute;left:91440;top:678815;width:6350000;height:2755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888" behindDoc="0" locked="0" layoutInCell="1" allowOverlap="1" wp14:anchorId="529731F1" wp14:editId="541440A6">
                <wp:simplePos x="0" y="0"/>
                <wp:positionH relativeFrom="page">
                  <wp:posOffset>365760</wp:posOffset>
                </wp:positionH>
                <wp:positionV relativeFrom="page">
                  <wp:posOffset>4613275</wp:posOffset>
                </wp:positionV>
                <wp:extent cx="3063240" cy="349250"/>
                <wp:effectExtent l="0" t="0" r="0" b="6350"/>
                <wp:wrapTight wrapText="bothSides">
                  <wp:wrapPolygon edited="0">
                    <wp:start x="179" y="0"/>
                    <wp:lineTo x="179" y="20422"/>
                    <wp:lineTo x="21134" y="20422"/>
                    <wp:lineTo x="21134" y="0"/>
                    <wp:lineTo x="179" y="0"/>
                  </wp:wrapPolygon>
                </wp:wrapTight>
                <wp:docPr id="20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2C2D53" w14:textId="77777777" w:rsidR="0095247F" w:rsidRPr="0089337F" w:rsidRDefault="0095247F" w:rsidP="0089337F">
                            <w:pPr>
                              <w:pStyle w:val="Heading3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Education/Certification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.8pt;margin-top:363.25pt;width:241.2pt;height:27.5pt;z-index:2516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" filled="f" stroked="f">
                <v:textbox inset=",0,,0">
                  <w:txbxContent>
                    <w:p w14:paraId="472C2D53" w14:textId="77777777" w:rsidR="0095247F" w:rsidRPr="0089337F" w:rsidRDefault="0095247F" w:rsidP="0089337F">
                      <w:pPr>
                        <w:pStyle w:val="Heading3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Education/Certification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936" behindDoc="0" locked="0" layoutInCell="1" allowOverlap="1" wp14:anchorId="30BC3FE9" wp14:editId="28010D2D">
                <wp:simplePos x="0" y="0"/>
                <wp:positionH relativeFrom="page">
                  <wp:posOffset>497840</wp:posOffset>
                </wp:positionH>
                <wp:positionV relativeFrom="page">
                  <wp:posOffset>5029200</wp:posOffset>
                </wp:positionV>
                <wp:extent cx="6532880" cy="2238375"/>
                <wp:effectExtent l="0" t="0" r="0" b="22225"/>
                <wp:wrapTight wrapText="bothSides">
                  <wp:wrapPolygon edited="0">
                    <wp:start x="84" y="0"/>
                    <wp:lineTo x="84" y="21569"/>
                    <wp:lineTo x="21415" y="21569"/>
                    <wp:lineTo x="21415" y="0"/>
                    <wp:lineTo x="84" y="0"/>
                  </wp:wrapPolygon>
                </wp:wrapTight>
                <wp:docPr id="2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0BFD42E" w14:textId="77777777" w:rsidR="0095247F" w:rsidRDefault="0095247F" w:rsidP="008D3505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Full Sail University (Online)- </w:t>
                            </w:r>
                            <w:r w:rsidRPr="0003583C">
                              <w:rPr>
                                <w:rStyle w:val="Strong"/>
                                <w:color w:val="595959" w:themeColor="text1" w:themeTint="A6"/>
                                <w:sz w:val="28"/>
                                <w:szCs w:val="28"/>
                              </w:rPr>
                              <w:t>Florida</w:t>
                            </w:r>
                          </w:p>
                          <w:p w14:paraId="2A3B9153" w14:textId="77777777" w:rsidR="0095247F" w:rsidRDefault="0095247F" w:rsidP="008D3505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3583C">
                              <w:rPr>
                                <w:rStyle w:val="Strong"/>
                                <w:b w:val="0"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>BSc. Web Design and Development</w:t>
                            </w: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03583C">
                              <w:rPr>
                                <w:rStyle w:val="Strong"/>
                                <w:color w:val="595959" w:themeColor="text1" w:themeTint="A6"/>
                                <w:sz w:val="28"/>
                                <w:szCs w:val="28"/>
                              </w:rPr>
                              <w:t>Degree Expected Jan 2016</w:t>
                            </w:r>
                          </w:p>
                          <w:p w14:paraId="4A42E1DC" w14:textId="77777777" w:rsidR="0095247F" w:rsidRDefault="0095247F" w:rsidP="008D3505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02DFA46B" w14:textId="77777777" w:rsidR="0095247F" w:rsidRPr="0003583C" w:rsidRDefault="0095247F" w:rsidP="008D3505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CompTIA Project+ Certified                                        </w:t>
                            </w:r>
                            <w:r w:rsidRPr="0003583C">
                              <w:rPr>
                                <w:rStyle w:val="Strong"/>
                                <w:color w:val="595959" w:themeColor="text1" w:themeTint="A6"/>
                                <w:sz w:val="28"/>
                                <w:szCs w:val="28"/>
                              </w:rPr>
                              <w:t>May 2013</w:t>
                            </w: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8B35B23" w14:textId="77777777" w:rsidR="0095247F" w:rsidRDefault="0095247F" w:rsidP="008D3505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73BC2561" w14:textId="77777777" w:rsidR="0095247F" w:rsidRDefault="0095247F" w:rsidP="008D3505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D3505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Ahmadu Bello University</w:t>
                            </w:r>
                            <w:r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- Zaria, Nigeria</w:t>
                            </w:r>
                            <w:r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 xml:space="preserve">                 Certificate</w:t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2007</w:t>
                            </w:r>
                            <w:r w:rsidRPr="008D3505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br/>
                            </w:r>
                            <w:r w:rsidRPr="008D3505">
                              <w:rPr>
                                <w:rStyle w:val="Strong"/>
                                <w:b w:val="0"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Metallurgical Engineering</w:t>
                            </w:r>
                          </w:p>
                          <w:p w14:paraId="13F2FF04" w14:textId="77777777" w:rsidR="0095247F" w:rsidRPr="008D3505" w:rsidRDefault="0095247F" w:rsidP="008D3505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D3505">
                              <w:rPr>
                                <w:rStyle w:val="Strong"/>
                                <w:b w:val="0"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505">
                              <w:rPr>
                                <w:rStyle w:val="body4"/>
                                <w:b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505">
                              <w:rPr>
                                <w:rStyle w:val="body4"/>
                                <w:b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 w:rsidRPr="008D3505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br/>
                            </w:r>
                            <w:r w:rsidRPr="008D3505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Christ the King College- </w:t>
                            </w:r>
                            <w:r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Abuja, Nigeria</w:t>
                            </w:r>
                            <w:r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 xml:space="preserve">                 </w:t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Graduated 1999</w:t>
                            </w:r>
                            <w:r w:rsidRPr="008D3505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br/>
                            </w:r>
                            <w:r w:rsidRPr="008D3505">
                              <w:rPr>
                                <w:rStyle w:val="Strong"/>
                                <w:b w:val="0"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>High School Diploma</w:t>
                            </w:r>
                            <w:r w:rsidRPr="008D3505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C2DEAD5" w14:textId="77777777" w:rsidR="0095247F" w:rsidRDefault="0095247F" w:rsidP="008D3505"/>
                          <w:p w14:paraId="3896D7ED" w14:textId="77777777" w:rsidR="0095247F" w:rsidRDefault="0095247F" w:rsidP="0089337F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E68454" w14:textId="77777777" w:rsidR="0095247F" w:rsidRPr="00D80FF6" w:rsidRDefault="0095247F" w:rsidP="0089337F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9.2pt;margin-top:396pt;width:514.4pt;height:176.25pt;z-index:2516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" mv:complextextbox="1" filled="f" stroked="f">
                <v:textbox inset=",0,,0">
                  <w:txbxContent>
                    <w:p w14:paraId="10BFD42E" w14:textId="77777777" w:rsidR="0095247F" w:rsidRDefault="0095247F" w:rsidP="008D3505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Full Sail University (Online)- </w:t>
                      </w:r>
                      <w:r w:rsidRPr="0003583C">
                        <w:rPr>
                          <w:rStyle w:val="Strong"/>
                          <w:color w:val="595959" w:themeColor="text1" w:themeTint="A6"/>
                          <w:sz w:val="28"/>
                          <w:szCs w:val="28"/>
                        </w:rPr>
                        <w:t>Florida</w:t>
                      </w:r>
                    </w:p>
                    <w:p w14:paraId="2A3B9153" w14:textId="77777777" w:rsidR="0095247F" w:rsidRDefault="0095247F" w:rsidP="008D3505">
                      <w:pPr>
                        <w:spacing w:after="240"/>
                        <w:contextualSpacing/>
                        <w:rPr>
                          <w:rStyle w:val="Strong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3583C">
                        <w:rPr>
                          <w:rStyle w:val="Strong"/>
                          <w:b w:val="0"/>
                          <w:i/>
                          <w:color w:val="595959" w:themeColor="text1" w:themeTint="A6"/>
                          <w:sz w:val="28"/>
                          <w:szCs w:val="28"/>
                        </w:rPr>
                        <w:t>BSc. Web Design and Development</w:t>
                      </w: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03583C">
                        <w:rPr>
                          <w:rStyle w:val="Strong"/>
                          <w:color w:val="595959" w:themeColor="text1" w:themeTint="A6"/>
                          <w:sz w:val="28"/>
                          <w:szCs w:val="28"/>
                        </w:rPr>
                        <w:t>Degree Expected Jan 2016</w:t>
                      </w:r>
                    </w:p>
                    <w:p w14:paraId="4A42E1DC" w14:textId="77777777" w:rsidR="0095247F" w:rsidRDefault="0095247F" w:rsidP="008D3505">
                      <w:pPr>
                        <w:spacing w:after="240"/>
                        <w:contextualSpacing/>
                        <w:rPr>
                          <w:rStyle w:val="Strong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02DFA46B" w14:textId="77777777" w:rsidR="0095247F" w:rsidRPr="0003583C" w:rsidRDefault="0095247F" w:rsidP="008D3505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CompTIA Project+ Certified                                        </w:t>
                      </w:r>
                      <w:r w:rsidRPr="0003583C">
                        <w:rPr>
                          <w:rStyle w:val="Strong"/>
                          <w:color w:val="595959" w:themeColor="text1" w:themeTint="A6"/>
                          <w:sz w:val="28"/>
                          <w:szCs w:val="28"/>
                        </w:rPr>
                        <w:t>May 2013</w:t>
                      </w: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8B35B23" w14:textId="77777777" w:rsidR="0095247F" w:rsidRDefault="0095247F" w:rsidP="008D3505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73BC2561" w14:textId="77777777" w:rsidR="0095247F" w:rsidRDefault="0095247F" w:rsidP="008D3505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i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D3505"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Ahmadu Bello University</w:t>
                      </w:r>
                      <w:r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- Zaria, Nigeria</w:t>
                      </w:r>
                      <w:r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  <w:t xml:space="preserve">                 Certificate</w:t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2007</w:t>
                      </w:r>
                      <w:r w:rsidRPr="008D3505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br/>
                      </w:r>
                      <w:r w:rsidRPr="008D3505">
                        <w:rPr>
                          <w:rStyle w:val="Strong"/>
                          <w:b w:val="0"/>
                          <w:i/>
                          <w:color w:val="595959" w:themeColor="text1" w:themeTint="A6"/>
                          <w:sz w:val="28"/>
                          <w:szCs w:val="28"/>
                        </w:rPr>
                        <w:t xml:space="preserve"> Metallurgical Engineering</w:t>
                      </w:r>
                    </w:p>
                    <w:p w14:paraId="13F2FF04" w14:textId="77777777" w:rsidR="0095247F" w:rsidRPr="008D3505" w:rsidRDefault="0095247F" w:rsidP="008D3505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  <w:u w:val="single"/>
                        </w:rPr>
                      </w:pPr>
                      <w:r w:rsidRPr="008D3505">
                        <w:rPr>
                          <w:rStyle w:val="Strong"/>
                          <w:b w:val="0"/>
                          <w:i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Pr="008D3505">
                        <w:rPr>
                          <w:rStyle w:val="body4"/>
                          <w:b/>
                          <w:i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Pr="008D3505">
                        <w:rPr>
                          <w:rStyle w:val="body4"/>
                          <w:b/>
                          <w:i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i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  <w:t xml:space="preserve">     </w:t>
                      </w:r>
                      <w:r w:rsidRPr="008D3505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br/>
                      </w:r>
                      <w:r w:rsidRPr="008D3505"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Christ the King College- </w:t>
                      </w:r>
                      <w:r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Abuja, Nigeria</w:t>
                      </w:r>
                      <w:r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  <w:t xml:space="preserve">                 </w:t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Graduated 1999</w:t>
                      </w:r>
                      <w:r w:rsidRPr="008D3505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br/>
                      </w:r>
                      <w:r w:rsidRPr="008D3505">
                        <w:rPr>
                          <w:rStyle w:val="Strong"/>
                          <w:b w:val="0"/>
                          <w:i/>
                          <w:color w:val="595959" w:themeColor="text1" w:themeTint="A6"/>
                          <w:sz w:val="28"/>
                          <w:szCs w:val="28"/>
                        </w:rPr>
                        <w:t>High School Diploma</w:t>
                      </w:r>
                      <w:r w:rsidRPr="008D3505"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</w:p>
                    <w:p w14:paraId="6C2DEAD5" w14:textId="77777777" w:rsidR="0095247F" w:rsidRDefault="0095247F" w:rsidP="008D3505"/>
                    <w:p w14:paraId="3896D7ED" w14:textId="77777777" w:rsidR="0095247F" w:rsidRDefault="0095247F" w:rsidP="0089337F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</w:p>
                    <w:p w14:paraId="0DE68454" w14:textId="77777777" w:rsidR="0095247F" w:rsidRPr="00D80FF6" w:rsidRDefault="0095247F" w:rsidP="0089337F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5247F">
        <w:rPr>
          <w:noProof/>
        </w:rPr>
        <mc:AlternateContent>
          <mc:Choice Requires="wps">
            <w:drawing>
              <wp:anchor distT="0" distB="0" distL="114300" distR="114300" simplePos="0" relativeHeight="251685984" behindDoc="0" locked="0" layoutInCell="1" allowOverlap="1" wp14:anchorId="7527BE91" wp14:editId="4B634E44">
                <wp:simplePos x="0" y="0"/>
                <wp:positionH relativeFrom="page">
                  <wp:posOffset>-1882140</wp:posOffset>
                </wp:positionH>
                <wp:positionV relativeFrom="page">
                  <wp:posOffset>7381875</wp:posOffset>
                </wp:positionV>
                <wp:extent cx="7040880" cy="349250"/>
                <wp:effectExtent l="0" t="0" r="0" b="6350"/>
                <wp:wrapTight wrapText="bothSides">
                  <wp:wrapPolygon edited="0">
                    <wp:start x="78" y="0"/>
                    <wp:lineTo x="78" y="20422"/>
                    <wp:lineTo x="21429" y="20422"/>
                    <wp:lineTo x="21429" y="0"/>
                    <wp:lineTo x="78" y="0"/>
                  </wp:wrapPolygon>
                </wp:wrapTight>
                <wp:docPr id="21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0CAC6C" w14:textId="77777777" w:rsidR="0095247F" w:rsidRPr="0089337F" w:rsidRDefault="0095247F" w:rsidP="006A13E8">
                            <w:pPr>
                              <w:pStyle w:val="Heading3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48.15pt;margin-top:581.25pt;width:554.4pt;height:27.5pt;z-index:2516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" filled="f" stroked="f">
                <v:textbox inset=",0,,0">
                  <w:txbxContent>
                    <w:p w14:paraId="0F0CAC6C" w14:textId="77777777" w:rsidR="0095247F" w:rsidRPr="0089337F" w:rsidRDefault="0095247F" w:rsidP="006A13E8">
                      <w:pPr>
                        <w:pStyle w:val="Heading3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Core Competencies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5247F">
        <w:rPr>
          <w:noProof/>
        </w:rPr>
        <mc:AlternateContent>
          <mc:Choice Requires="wps">
            <w:drawing>
              <wp:anchor distT="0" distB="0" distL="114300" distR="114300" simplePos="0" relativeHeight="251688032" behindDoc="0" locked="0" layoutInCell="1" allowOverlap="1" wp14:anchorId="2F983AE4" wp14:editId="24E8F170">
                <wp:simplePos x="0" y="0"/>
                <wp:positionH relativeFrom="page">
                  <wp:posOffset>497840</wp:posOffset>
                </wp:positionH>
                <wp:positionV relativeFrom="page">
                  <wp:posOffset>7778750</wp:posOffset>
                </wp:positionV>
                <wp:extent cx="6532880" cy="2413000"/>
                <wp:effectExtent l="0" t="0" r="0" b="0"/>
                <wp:wrapTight wrapText="bothSides">
                  <wp:wrapPolygon edited="0">
                    <wp:start x="84" y="0"/>
                    <wp:lineTo x="84" y="21373"/>
                    <wp:lineTo x="21415" y="21373"/>
                    <wp:lineTo x="21415" y="0"/>
                    <wp:lineTo x="84" y="0"/>
                  </wp:wrapPolygon>
                </wp:wrapTight>
                <wp:docPr id="2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C46F321" w14:textId="47985C18" w:rsidR="0095247F" w:rsidRDefault="0095247F" w:rsidP="00180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Able to design web interfaces that are user friendly and bring about successful conversions.</w:t>
                            </w:r>
                          </w:p>
                          <w:p w14:paraId="08EA07E4" w14:textId="77777777" w:rsidR="0095247F" w:rsidRDefault="0095247F" w:rsidP="00180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Able to edit audio and video files and optimize for the web.</w:t>
                            </w:r>
                          </w:p>
                          <w:p w14:paraId="153D7392" w14:textId="3B11D797" w:rsidR="0095247F" w:rsidRDefault="0095247F" w:rsidP="00180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Able to test websites and identify bugs and technical problems.</w:t>
                            </w:r>
                          </w:p>
                          <w:p w14:paraId="7187754A" w14:textId="77777777" w:rsidR="0095247F" w:rsidRDefault="0095247F" w:rsidP="00180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Able to write code using HTML 5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, CSS and Java Script to build mobile and desktop websites.</w:t>
                            </w:r>
                          </w:p>
                          <w:p w14:paraId="74AB7C22" w14:textId="77777777" w:rsidR="0095247F" w:rsidRPr="00180452" w:rsidRDefault="0095247F" w:rsidP="001804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Able to design websites that meet client specifications and needs.</w:t>
                            </w:r>
                          </w:p>
                          <w:p w14:paraId="71C6260D" w14:textId="77777777" w:rsidR="0095247F" w:rsidRDefault="0095247F" w:rsidP="006A13E8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59AEAABF" w14:textId="77777777" w:rsidR="0095247F" w:rsidRPr="008D3505" w:rsidRDefault="0095247F" w:rsidP="006A13E8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D3505">
                              <w:rPr>
                                <w:rStyle w:val="body4"/>
                                <w:b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i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  <w:r w:rsidRPr="008D3505">
                              <w:rPr>
                                <w:rStyle w:val="body4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 w:rsidRPr="008D3505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CD93C21" w14:textId="77777777" w:rsidR="0095247F" w:rsidRDefault="0095247F" w:rsidP="006A13E8"/>
                          <w:p w14:paraId="54E47030" w14:textId="77777777" w:rsidR="0095247F" w:rsidRDefault="0095247F" w:rsidP="006A13E8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B0D619" w14:textId="77777777" w:rsidR="0095247F" w:rsidRPr="00D80FF6" w:rsidRDefault="0095247F" w:rsidP="006A13E8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9.2pt;margin-top:612.5pt;width:514.4pt;height:190pt;z-index:2516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" mv:complextextbox="1" filled="f" stroked="f">
                <v:textbox inset=",0,,0">
                  <w:txbxContent>
                    <w:p w14:paraId="3C46F321" w14:textId="47985C18" w:rsidR="0095247F" w:rsidRDefault="0095247F" w:rsidP="00180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Able to design web interfaces that are user friendly and bring about successful conversions.</w:t>
                      </w:r>
                    </w:p>
                    <w:p w14:paraId="08EA07E4" w14:textId="77777777" w:rsidR="0095247F" w:rsidRDefault="0095247F" w:rsidP="00180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Able to edit audio and video files and optimize for the web.</w:t>
                      </w:r>
                    </w:p>
                    <w:p w14:paraId="153D7392" w14:textId="3B11D797" w:rsidR="0095247F" w:rsidRDefault="0095247F" w:rsidP="00180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Able to test websites and identify bugs and technical problems.</w:t>
                      </w:r>
                    </w:p>
                    <w:p w14:paraId="7187754A" w14:textId="77777777" w:rsidR="0095247F" w:rsidRDefault="0095247F" w:rsidP="00180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Able to write code using HTML 5</w:t>
                      </w:r>
                      <w:bookmarkStart w:id="1" w:name="_GoBack"/>
                      <w:bookmarkEnd w:id="1"/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, CSS and Java Script to build mobile and desktop websites.</w:t>
                      </w:r>
                    </w:p>
                    <w:p w14:paraId="74AB7C22" w14:textId="77777777" w:rsidR="0095247F" w:rsidRPr="00180452" w:rsidRDefault="0095247F" w:rsidP="001804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Able to design websites that meet client specifications and needs.</w:t>
                      </w:r>
                    </w:p>
                    <w:p w14:paraId="71C6260D" w14:textId="77777777" w:rsidR="0095247F" w:rsidRDefault="0095247F" w:rsidP="006A13E8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59AEAABF" w14:textId="77777777" w:rsidR="0095247F" w:rsidRPr="008D3505" w:rsidRDefault="0095247F" w:rsidP="006A13E8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  <w:u w:val="single"/>
                        </w:rPr>
                      </w:pPr>
                      <w:r w:rsidRPr="008D3505">
                        <w:rPr>
                          <w:rStyle w:val="body4"/>
                          <w:b/>
                          <w:i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i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  <w:r w:rsidRPr="008D3505">
                        <w:rPr>
                          <w:rStyle w:val="body4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ab/>
                        <w:t xml:space="preserve">     </w:t>
                      </w:r>
                      <w:r w:rsidRPr="008D3505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br/>
                      </w:r>
                    </w:p>
                    <w:p w14:paraId="1CD93C21" w14:textId="77777777" w:rsidR="0095247F" w:rsidRDefault="0095247F" w:rsidP="006A13E8"/>
                    <w:p w14:paraId="54E47030" w14:textId="77777777" w:rsidR="0095247F" w:rsidRDefault="0095247F" w:rsidP="006A13E8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</w:p>
                    <w:p w14:paraId="5AB0D619" w14:textId="77777777" w:rsidR="0095247F" w:rsidRPr="00D80FF6" w:rsidRDefault="0095247F" w:rsidP="006A13E8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C5AF9">
        <w:rPr>
          <w:noProof/>
        </w:rPr>
        <mc:AlternateContent>
          <mc:Choice Requires="wps">
            <w:drawing>
              <wp:anchor distT="0" distB="0" distL="114300" distR="114300" simplePos="0" relativeHeight="251669600" behindDoc="0" locked="0" layoutInCell="1" allowOverlap="1" wp14:anchorId="12FBA25D" wp14:editId="5A907FE2">
                <wp:simplePos x="0" y="0"/>
                <wp:positionH relativeFrom="page">
                  <wp:posOffset>835660</wp:posOffset>
                </wp:positionH>
                <wp:positionV relativeFrom="page">
                  <wp:posOffset>930275</wp:posOffset>
                </wp:positionV>
                <wp:extent cx="6195060" cy="916940"/>
                <wp:effectExtent l="0" t="0" r="0" b="0"/>
                <wp:wrapThrough wrapText="bothSides">
                  <wp:wrapPolygon edited="0">
                    <wp:start x="89" y="0"/>
                    <wp:lineTo x="89" y="20942"/>
                    <wp:lineTo x="21432" y="20942"/>
                    <wp:lineTo x="21432" y="0"/>
                    <wp:lineTo x="89" y="0"/>
                  </wp:wrapPolygon>
                </wp:wrapThrough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320B7A6" w14:textId="77777777" w:rsidR="0095247F" w:rsidRDefault="0095247F" w:rsidP="009C5AF9">
                            <w:pPr>
                              <w:pStyle w:val="Subtitle"/>
                            </w:pPr>
                            <w:r>
                              <w:t>Web Designer/Developer</w:t>
                            </w:r>
                          </w:p>
                          <w:p w14:paraId="09323526" w14:textId="77777777" w:rsidR="0095247F" w:rsidRPr="00B04A71" w:rsidRDefault="0095247F" w:rsidP="009C5AF9">
                            <w:pPr>
                              <w:pStyle w:val="Subtitle"/>
                            </w:pPr>
                            <w:r>
                              <w:t>Cell: 443-447-5412/ E-mail: ogabob@yahoo.com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38" type="#_x0000_t202" style="position:absolute;left:0;text-align:left;margin-left:65.8pt;margin-top:73.25pt;width:487.8pt;height:72.2pt;z-index:2516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" mv:complextextbox="1" filled="f" stroked="f">
                <v:textbox>
                  <w:txbxContent>
                    <w:p w14:paraId="3320B7A6" w14:textId="77777777" w:rsidR="0095247F" w:rsidRDefault="0095247F" w:rsidP="009C5AF9">
                      <w:pPr>
                        <w:pStyle w:val="Subtitle"/>
                      </w:pPr>
                      <w:r>
                        <w:t>Web Designer/Developer</w:t>
                      </w:r>
                    </w:p>
                    <w:p w14:paraId="09323526" w14:textId="77777777" w:rsidR="0095247F" w:rsidRPr="00B04A71" w:rsidRDefault="0095247F" w:rsidP="009C5AF9">
                      <w:pPr>
                        <w:pStyle w:val="Subtitle"/>
                      </w:pPr>
                      <w:r>
                        <w:t>Cell: 443-447-5412/ E-mail: ogabob@yahoo.com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C5AF9">
        <w:rPr>
          <w:noProof/>
        </w:rPr>
        <mc:AlternateContent>
          <mc:Choice Requires="wps">
            <w:drawing>
              <wp:anchor distT="0" distB="0" distL="114300" distR="114300" simplePos="0" relativeHeight="251667552" behindDoc="0" locked="0" layoutInCell="1" allowOverlap="1" wp14:anchorId="7486E07B" wp14:editId="3DF8BA50">
                <wp:simplePos x="0" y="0"/>
                <wp:positionH relativeFrom="page">
                  <wp:posOffset>525780</wp:posOffset>
                </wp:positionH>
                <wp:positionV relativeFrom="page">
                  <wp:posOffset>85725</wp:posOffset>
                </wp:positionV>
                <wp:extent cx="6720840" cy="1072515"/>
                <wp:effectExtent l="0" t="0" r="0" b="0"/>
                <wp:wrapTight wrapText="bothSides">
                  <wp:wrapPolygon edited="0">
                    <wp:start x="82" y="512"/>
                    <wp:lineTo x="82" y="20462"/>
                    <wp:lineTo x="21388" y="20462"/>
                    <wp:lineTo x="21388" y="512"/>
                    <wp:lineTo x="82" y="512"/>
                  </wp:wrapPolygon>
                </wp:wrapTight>
                <wp:docPr id="18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61E4F9" w14:textId="77777777" w:rsidR="0095247F" w:rsidRPr="009C5AF9" w:rsidRDefault="0095247F" w:rsidP="009C5AF9">
                            <w:pPr>
                              <w:pStyle w:val="Title"/>
                              <w:rPr>
                                <w:sz w:val="96"/>
                                <w:szCs w:val="96"/>
                              </w:rPr>
                            </w:pPr>
                            <w:r w:rsidRPr="009C5AF9">
                              <w:rPr>
                                <w:sz w:val="96"/>
                                <w:szCs w:val="96"/>
                              </w:rPr>
                              <w:t>Oga Okwoche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left:0;text-align:left;margin-left:41.4pt;margin-top:6.75pt;width:529.2pt;height:84.45pt;z-index:2516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" filled="f" stroked="f">
                <v:textbox inset=",7.2pt,,7.2pt">
                  <w:txbxContent>
                    <w:p w14:paraId="1C61E4F9" w14:textId="77777777" w:rsidR="0095247F" w:rsidRPr="009C5AF9" w:rsidRDefault="0095247F" w:rsidP="009C5AF9">
                      <w:pPr>
                        <w:pStyle w:val="Title"/>
                        <w:rPr>
                          <w:sz w:val="96"/>
                          <w:szCs w:val="96"/>
                        </w:rPr>
                      </w:pPr>
                      <w:r w:rsidRPr="009C5AF9">
                        <w:rPr>
                          <w:sz w:val="96"/>
                          <w:szCs w:val="96"/>
                        </w:rPr>
                        <w:t>Oga Okwoche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C5AF9">
        <w:rPr>
          <w:noProof/>
        </w:rPr>
        <mc:AlternateContent>
          <mc:Choice Requires="wpg">
            <w:drawing>
              <wp:anchor distT="0" distB="0" distL="114300" distR="114300" simplePos="0" relativeHeight="251658273" behindDoc="0" locked="0" layoutInCell="1" allowOverlap="1" wp14:anchorId="5283FD01" wp14:editId="7B3493D6">
                <wp:simplePos x="0" y="0"/>
                <wp:positionH relativeFrom="page">
                  <wp:posOffset>346075</wp:posOffset>
                </wp:positionH>
                <wp:positionV relativeFrom="page">
                  <wp:posOffset>365760</wp:posOffset>
                </wp:positionV>
                <wp:extent cx="7052945" cy="1481455"/>
                <wp:effectExtent l="0" t="0" r="8255" b="0"/>
                <wp:wrapNone/>
                <wp:docPr id="5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945" cy="1481455"/>
                          <a:chOff x="566" y="1103"/>
                          <a:chExt cx="11107" cy="2333"/>
                        </a:xfrm>
                      </wpg:grpSpPr>
                      <wps:wsp>
                        <wps:cNvPr id="6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81" y="1103"/>
                            <a:ext cx="11088" cy="2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1" y="3263"/>
                            <a:ext cx="11088" cy="17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43" descr=":p1-spec-newsletter-fc4-R2:Assets:checkerboardOverlay-R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" y="3263"/>
                            <a:ext cx="11107" cy="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7.25pt;margin-top:28.8pt;width:555.35pt;height:116.65pt;z-index:251658273;mso-position-horizontal-relative:page;mso-position-vertical-relative:page" coordorigin="566,1103" coordsize="11107,23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">
                <v:rect id="Rectangle 36" o:spid="_x0000_s1027" style="position:absolute;left:581;top:1103;width:11088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XFCxQAA&#10;ANsAAAAPAAAAZHJzL2Rvd25yZXYueG1sRI9BawIxFITvgv8hPKE3zVqKtlujLNKWnlq7LbXHx+a5&#10;Wd28LEmq23/fCILHYWa+YRar3rbiSD40jhVMJxkI4srphmsFX5/P43sQISJrbB2Tgj8KsFoOBwvM&#10;tTvxBx3LWIsE4ZCjAhNjl0sZKkMWw8R1xMnbOW8xJulrqT2eEty28jbLZtJiw2nBYEdrQ9Wh/LUK&#10;ntptYfz3/u5tLsufB7epX963hVI3o754BBGpj9fwpf2qFcymcP6SfoBc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lcULFAAAA2wAAAA8AAAAAAAAAAAAAAAAAlwIAAGRycy9k&#10;b3ducmV2LnhtbFBLBQYAAAAABAAEAPUAAACJAwAAAAA=&#10;" fillcolor="#96bc53 [3204]" stroked="f" strokecolor="#4a7ebb" strokeweight="1.5pt">
                  <v:shadow opacity="22938f" mv:blur="38100f" offset="0,2pt"/>
                  <v:textbox inset=",7.2pt,,7.2pt"/>
                </v:rect>
                <v:rect id="Rectangle 37" o:spid="_x0000_s1028" style="position:absolute;left:581;top:3263;width:11088;height:1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Ox0ZwgAA&#10;ANsAAAAPAAAAZHJzL2Rvd25yZXYueG1sRI9Pi8IwFMTvgt8hPMGbphYRqUYRccGLh3b9c300z7bY&#10;vJQmW6uf3iws7HGYmd8w621vatFR6yrLCmbTCARxbnXFhYLz99dkCcJ5ZI21ZVLwIgfbzXCwxkTb&#10;J6fUZb4QAcIuQQWl900ipctLMuimtiEO3t22Bn2QbSF1i88AN7WMo2ghDVYcFkpsaF9S/sh+jIL4&#10;MHtnl/iRZlfTzaWZ+1tan5Qaj/rdCoSn3v+H/9pHrWARw++X8APk5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Q7HRnCAAAA2wAAAA8AAAAAAAAAAAAAAAAAlwIAAGRycy9kb3du&#10;cmV2LnhtbFBLBQYAAAAABAAEAPUAAACGAwAAAAA=&#10;" fillcolor="#668431 [3215]" stroked="f" strokecolor="#4a7ebb" strokeweight="1.5pt">
                  <v:shadow opacity="22938f" mv:blur="38100f" offset="0,2pt"/>
                  <v:textbox inset=",7.2pt,,7.2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9" type="#_x0000_t75" alt=":p1-spec-newsletter-fc4-R2:Assets:checkerboardOverlay-R.png" style="position:absolute;left:566;top:3263;width:11107;height:17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8p&#10;GznEAAAA2wAAAA8AAABkcnMvZG93bnJldi54bWxEj0FrAjEUhO+F/ofwCt5qVkWR1Si2IkjxUrUF&#10;b4/Nc3cxeQmb6K7/vhEKHoeZ+YaZLztrxI2aUDtWMOhnIIgLp2suFRwPm/cpiBCRNRrHpOBOAZaL&#10;15c55tq1/E23fSxFgnDIUUEVo8+lDEVFFkPfeeLknV1jMSbZlFI32Ca4NXKYZRNpsea0UKGnz4qK&#10;y/5qFZxNO/4db782Jg5Ou4/pT7H2PijVe+tWMxCRuvgM/7e3WsFkBI8v6QfIx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8pGznEAAAA2wAAAA8AAAAAAAAAAAAAAAAAnAIA&#10;AGRycy9kb3ducmV2LnhtbFBLBQYAAAAABAAEAPcAAACNAwAAAAA=&#10;">
                  <v:imagedata r:id="rId9" o:title="checkerboardOverlay-R.png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8675E4">
        <w:br w:type="page"/>
      </w:r>
      <w:r w:rsidR="002300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464" behindDoc="0" locked="0" layoutInCell="1" allowOverlap="1" wp14:anchorId="31A5EF1E" wp14:editId="1FBE488B">
                <wp:simplePos x="0" y="0"/>
                <wp:positionH relativeFrom="page">
                  <wp:posOffset>714375</wp:posOffset>
                </wp:positionH>
                <wp:positionV relativeFrom="page">
                  <wp:posOffset>8559800</wp:posOffset>
                </wp:positionV>
                <wp:extent cx="6532880" cy="965200"/>
                <wp:effectExtent l="0" t="0" r="0" b="0"/>
                <wp:wrapTight wrapText="bothSides">
                  <wp:wrapPolygon edited="0">
                    <wp:start x="84" y="0"/>
                    <wp:lineTo x="84" y="21032"/>
                    <wp:lineTo x="21415" y="21032"/>
                    <wp:lineTo x="21415" y="0"/>
                    <wp:lineTo x="84" y="0"/>
                  </wp:wrapPolygon>
                </wp:wrapTight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9B27CC2" w14:textId="1D0DCE9D" w:rsidR="0095247F" w:rsidRPr="0095247F" w:rsidRDefault="0095247F" w:rsidP="0023007E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95247F">
                              <w:rPr>
                                <w:rStyle w:val="Strong"/>
                                <w:color w:val="595959" w:themeColor="text1" w:themeTint="A6"/>
                                <w:sz w:val="32"/>
                                <w:szCs w:val="32"/>
                              </w:rPr>
                              <w:t>References furnished upon Request</w:t>
                            </w:r>
                          </w:p>
                          <w:p w14:paraId="1F68D267" w14:textId="77777777" w:rsidR="0095247F" w:rsidRDefault="0095247F" w:rsidP="0023007E">
                            <w:pPr>
                              <w:pStyle w:val="ListParagraph"/>
                              <w:spacing w:after="240"/>
                            </w:pPr>
                          </w:p>
                          <w:p w14:paraId="135C8E8A" w14:textId="77777777" w:rsidR="0095247F" w:rsidRDefault="0095247F" w:rsidP="0023007E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D504CB" w14:textId="77777777" w:rsidR="0095247F" w:rsidRPr="00D80FF6" w:rsidRDefault="0095247F" w:rsidP="0023007E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6.25pt;margin-top:674pt;width:514.4pt;height:76pt;z-index:2517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" mv:complextextbox="1" filled="f" stroked="f">
                <v:textbox inset=",0,,0">
                  <w:txbxContent>
                    <w:p w14:paraId="09B27CC2" w14:textId="1D0DCE9D" w:rsidR="0095247F" w:rsidRPr="0095247F" w:rsidRDefault="0095247F" w:rsidP="0023007E">
                      <w:pPr>
                        <w:spacing w:after="240"/>
                        <w:contextualSpacing/>
                        <w:rPr>
                          <w:rStyle w:val="Strong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95247F">
                        <w:rPr>
                          <w:rStyle w:val="Strong"/>
                          <w:color w:val="595959" w:themeColor="text1" w:themeTint="A6"/>
                          <w:sz w:val="32"/>
                          <w:szCs w:val="32"/>
                        </w:rPr>
                        <w:t>References furnished upon Request</w:t>
                      </w:r>
                    </w:p>
                    <w:p w14:paraId="1F68D267" w14:textId="77777777" w:rsidR="0095247F" w:rsidRDefault="0095247F" w:rsidP="0023007E">
                      <w:pPr>
                        <w:pStyle w:val="ListParagraph"/>
                        <w:spacing w:after="240"/>
                      </w:pPr>
                    </w:p>
                    <w:p w14:paraId="135C8E8A" w14:textId="77777777" w:rsidR="0095247F" w:rsidRDefault="0095247F" w:rsidP="0023007E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</w:p>
                    <w:p w14:paraId="60D504CB" w14:textId="77777777" w:rsidR="0095247F" w:rsidRPr="00D80FF6" w:rsidRDefault="0095247F" w:rsidP="0023007E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65647">
        <w:rPr>
          <w:noProof/>
        </w:rPr>
        <mc:AlternateContent>
          <mc:Choice Requires="wps">
            <w:drawing>
              <wp:anchor distT="0" distB="0" distL="114300" distR="114300" simplePos="0" relativeHeight="251704416" behindDoc="0" locked="0" layoutInCell="1" allowOverlap="1" wp14:anchorId="6F6F441C" wp14:editId="2A54E515">
                <wp:simplePos x="0" y="0"/>
                <wp:positionH relativeFrom="page">
                  <wp:posOffset>619760</wp:posOffset>
                </wp:positionH>
                <wp:positionV relativeFrom="page">
                  <wp:posOffset>7340600</wp:posOffset>
                </wp:positionV>
                <wp:extent cx="6532880" cy="965200"/>
                <wp:effectExtent l="0" t="0" r="0" b="0"/>
                <wp:wrapTight wrapText="bothSides">
                  <wp:wrapPolygon edited="0">
                    <wp:start x="84" y="0"/>
                    <wp:lineTo x="84" y="21032"/>
                    <wp:lineTo x="21415" y="21032"/>
                    <wp:lineTo x="21415" y="0"/>
                    <wp:lineTo x="84" y="0"/>
                  </wp:wrapPolygon>
                </wp:wrapTight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193FA0C" w14:textId="0A094ED3" w:rsidR="0095247F" w:rsidRPr="0095247F" w:rsidRDefault="0095247F" w:rsidP="00965647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95247F">
                              <w:rPr>
                                <w:rStyle w:val="Strong"/>
                                <w:color w:val="404040" w:themeColor="text1" w:themeTint="BF"/>
                                <w:sz w:val="32"/>
                                <w:szCs w:val="32"/>
                              </w:rPr>
                              <w:t>Portfolio Link:</w:t>
                            </w:r>
                          </w:p>
                          <w:p w14:paraId="4793BEBE" w14:textId="77777777" w:rsidR="0095247F" w:rsidRDefault="0095247F" w:rsidP="00965647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94C442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21B94A" w14:textId="7736A901" w:rsidR="0095247F" w:rsidRPr="009162AC" w:rsidRDefault="0095247F" w:rsidP="00965647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94C442" w:themeColor="accent2" w:themeShade="BF"/>
                                <w:sz w:val="32"/>
                                <w:szCs w:val="32"/>
                              </w:rPr>
                            </w:pPr>
                            <w:r w:rsidRPr="0023007E">
                              <w:rPr>
                                <w:rStyle w:val="Strong"/>
                                <w:color w:val="94C442" w:themeColor="accent2" w:themeShade="BF"/>
                                <w:sz w:val="32"/>
                                <w:szCs w:val="32"/>
                              </w:rPr>
                              <w:t>https://github.com/ogabob/Portfolio.git</w:t>
                            </w:r>
                          </w:p>
                          <w:p w14:paraId="1C23CC45" w14:textId="77777777" w:rsidR="0095247F" w:rsidRDefault="0095247F" w:rsidP="00965647">
                            <w:pPr>
                              <w:pStyle w:val="ListParagraph"/>
                              <w:spacing w:after="240"/>
                            </w:pPr>
                          </w:p>
                          <w:p w14:paraId="24602678" w14:textId="77777777" w:rsidR="0095247F" w:rsidRDefault="0095247F" w:rsidP="00965647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B0944D" w14:textId="77777777" w:rsidR="0095247F" w:rsidRPr="00D80FF6" w:rsidRDefault="0095247F" w:rsidP="00965647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8.8pt;margin-top:578pt;width:514.4pt;height:76pt;z-index:2517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" mv:complextextbox="1" filled="f" stroked="f">
                <v:textbox inset=",0,,0">
                  <w:txbxContent>
                    <w:p w14:paraId="6193FA0C" w14:textId="0A094ED3" w:rsidR="0095247F" w:rsidRPr="0095247F" w:rsidRDefault="0095247F" w:rsidP="00965647">
                      <w:pPr>
                        <w:spacing w:after="240"/>
                        <w:contextualSpacing/>
                        <w:rPr>
                          <w:rStyle w:val="Strong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95247F">
                        <w:rPr>
                          <w:rStyle w:val="Strong"/>
                          <w:color w:val="404040" w:themeColor="text1" w:themeTint="BF"/>
                          <w:sz w:val="32"/>
                          <w:szCs w:val="32"/>
                        </w:rPr>
                        <w:t>Portfolio Link:</w:t>
                      </w:r>
                    </w:p>
                    <w:p w14:paraId="4793BEBE" w14:textId="77777777" w:rsidR="0095247F" w:rsidRDefault="0095247F" w:rsidP="00965647">
                      <w:pPr>
                        <w:spacing w:after="240"/>
                        <w:contextualSpacing/>
                        <w:rPr>
                          <w:rStyle w:val="Strong"/>
                          <w:color w:val="94C442" w:themeColor="accent2" w:themeShade="BF"/>
                          <w:sz w:val="32"/>
                          <w:szCs w:val="32"/>
                        </w:rPr>
                      </w:pPr>
                    </w:p>
                    <w:p w14:paraId="2221B94A" w14:textId="7736A901" w:rsidR="0095247F" w:rsidRPr="009162AC" w:rsidRDefault="0095247F" w:rsidP="00965647">
                      <w:pPr>
                        <w:spacing w:after="240"/>
                        <w:contextualSpacing/>
                        <w:rPr>
                          <w:rStyle w:val="Strong"/>
                          <w:color w:val="94C442" w:themeColor="accent2" w:themeShade="BF"/>
                          <w:sz w:val="32"/>
                          <w:szCs w:val="32"/>
                        </w:rPr>
                      </w:pPr>
                      <w:r w:rsidRPr="0023007E">
                        <w:rPr>
                          <w:rStyle w:val="Strong"/>
                          <w:color w:val="94C442" w:themeColor="accent2" w:themeShade="BF"/>
                          <w:sz w:val="32"/>
                          <w:szCs w:val="32"/>
                        </w:rPr>
                        <w:t>https://github.com/ogabob/Portfolio.git</w:t>
                      </w:r>
                    </w:p>
                    <w:p w14:paraId="1C23CC45" w14:textId="77777777" w:rsidR="0095247F" w:rsidRDefault="0095247F" w:rsidP="00965647">
                      <w:pPr>
                        <w:pStyle w:val="ListParagraph"/>
                        <w:spacing w:after="240"/>
                      </w:pPr>
                    </w:p>
                    <w:p w14:paraId="24602678" w14:textId="77777777" w:rsidR="0095247F" w:rsidRDefault="0095247F" w:rsidP="00965647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</w:p>
                    <w:p w14:paraId="17B0944D" w14:textId="77777777" w:rsidR="0095247F" w:rsidRPr="00D80FF6" w:rsidRDefault="0095247F" w:rsidP="00965647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65647">
        <w:rPr>
          <w:noProof/>
        </w:rPr>
        <mc:AlternateContent>
          <mc:Choice Requires="wps">
            <w:drawing>
              <wp:anchor distT="0" distB="0" distL="114300" distR="114300" simplePos="0" relativeHeight="251702368" behindDoc="0" locked="0" layoutInCell="1" allowOverlap="1" wp14:anchorId="41A5C80B" wp14:editId="1BB64CCA">
                <wp:simplePos x="0" y="0"/>
                <wp:positionH relativeFrom="page">
                  <wp:posOffset>619760</wp:posOffset>
                </wp:positionH>
                <wp:positionV relativeFrom="page">
                  <wp:posOffset>5956300</wp:posOffset>
                </wp:positionV>
                <wp:extent cx="6532880" cy="1701800"/>
                <wp:effectExtent l="0" t="0" r="0" b="0"/>
                <wp:wrapTight wrapText="bothSides">
                  <wp:wrapPolygon edited="0">
                    <wp:start x="84" y="0"/>
                    <wp:lineTo x="84" y="21278"/>
                    <wp:lineTo x="21415" y="21278"/>
                    <wp:lineTo x="21415" y="0"/>
                    <wp:lineTo x="84" y="0"/>
                  </wp:wrapPolygon>
                </wp:wrapTight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88B8717" w14:textId="5CD75E93" w:rsidR="0095247F" w:rsidRPr="009162AC" w:rsidRDefault="0095247F" w:rsidP="00965647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44"/>
                                <w:szCs w:val="44"/>
                              </w:rPr>
                              <w:t>Video Editor</w:t>
                            </w:r>
                          </w:p>
                          <w:p w14:paraId="3BCA4EE1" w14:textId="3010545F" w:rsidR="0095247F" w:rsidRPr="009162AC" w:rsidRDefault="0095247F" w:rsidP="00965647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94C442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color w:val="94C442" w:themeColor="accent2" w:themeShade="BF"/>
                                <w:sz w:val="32"/>
                                <w:szCs w:val="32"/>
                              </w:rPr>
                              <w:t>TICC Media Ministry</w:t>
                            </w:r>
                          </w:p>
                          <w:p w14:paraId="5B40D931" w14:textId="692D72B1" w:rsidR="0095247F" w:rsidRDefault="0095247F" w:rsidP="00965647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October 2012- Present</w:t>
                            </w:r>
                          </w:p>
                          <w:p w14:paraId="61D90344" w14:textId="72CFC6FB" w:rsidR="0095247F" w:rsidRPr="00965647" w:rsidRDefault="0095247F" w:rsidP="009656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Edit video clips with Final Cut Pro X for web optimization. </w:t>
                            </w:r>
                          </w:p>
                          <w:p w14:paraId="042D2E14" w14:textId="77777777" w:rsidR="0095247F" w:rsidRPr="001D6AD8" w:rsidRDefault="0095247F" w:rsidP="00965647">
                            <w:pPr>
                              <w:pStyle w:val="ListParagraph"/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</w:p>
                          <w:p w14:paraId="5D5F3911" w14:textId="77777777" w:rsidR="0095247F" w:rsidRDefault="0095247F" w:rsidP="00965647">
                            <w:pPr>
                              <w:pStyle w:val="ListParagraph"/>
                              <w:spacing w:after="240"/>
                            </w:pPr>
                          </w:p>
                          <w:p w14:paraId="291D3A90" w14:textId="77777777" w:rsidR="0095247F" w:rsidRDefault="0095247F" w:rsidP="00965647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5C63AD" w14:textId="77777777" w:rsidR="0095247F" w:rsidRPr="00D80FF6" w:rsidRDefault="0095247F" w:rsidP="00965647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8.8pt;margin-top:469pt;width:514.4pt;height:134pt;z-index:2517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" mv:complextextbox="1" filled="f" stroked="f">
                <v:textbox inset=",0,,0">
                  <w:txbxContent>
                    <w:p w14:paraId="188B8717" w14:textId="5CD75E93" w:rsidR="0095247F" w:rsidRPr="009162AC" w:rsidRDefault="0095247F" w:rsidP="00965647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44"/>
                          <w:szCs w:val="44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44"/>
                          <w:szCs w:val="44"/>
                        </w:rPr>
                        <w:t>Video Editor</w:t>
                      </w:r>
                    </w:p>
                    <w:p w14:paraId="3BCA4EE1" w14:textId="3010545F" w:rsidR="0095247F" w:rsidRPr="009162AC" w:rsidRDefault="0095247F" w:rsidP="00965647">
                      <w:pPr>
                        <w:spacing w:after="240"/>
                        <w:contextualSpacing/>
                        <w:rPr>
                          <w:rStyle w:val="Strong"/>
                          <w:color w:val="94C442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color w:val="94C442" w:themeColor="accent2" w:themeShade="BF"/>
                          <w:sz w:val="32"/>
                          <w:szCs w:val="32"/>
                        </w:rPr>
                        <w:t>TICC Media Ministry</w:t>
                      </w:r>
                    </w:p>
                    <w:p w14:paraId="5B40D931" w14:textId="692D72B1" w:rsidR="0095247F" w:rsidRDefault="0095247F" w:rsidP="00965647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 October 2012- Present</w:t>
                      </w:r>
                    </w:p>
                    <w:p w14:paraId="61D90344" w14:textId="72CFC6FB" w:rsidR="0095247F" w:rsidRPr="00965647" w:rsidRDefault="0095247F" w:rsidP="009656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Edit video clips with Final Cut Pro X for web optimization. </w:t>
                      </w:r>
                    </w:p>
                    <w:p w14:paraId="042D2E14" w14:textId="77777777" w:rsidR="0095247F" w:rsidRPr="001D6AD8" w:rsidRDefault="0095247F" w:rsidP="00965647">
                      <w:pPr>
                        <w:pStyle w:val="ListParagraph"/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</w:p>
                    <w:p w14:paraId="5D5F3911" w14:textId="77777777" w:rsidR="0095247F" w:rsidRDefault="0095247F" w:rsidP="00965647">
                      <w:pPr>
                        <w:pStyle w:val="ListParagraph"/>
                        <w:spacing w:after="240"/>
                      </w:pPr>
                    </w:p>
                    <w:p w14:paraId="291D3A90" w14:textId="77777777" w:rsidR="0095247F" w:rsidRDefault="0095247F" w:rsidP="00965647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</w:p>
                    <w:p w14:paraId="615C63AD" w14:textId="77777777" w:rsidR="0095247F" w:rsidRPr="00D80FF6" w:rsidRDefault="0095247F" w:rsidP="00965647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D1D5C">
        <w:rPr>
          <w:noProof/>
        </w:rPr>
        <mc:AlternateContent>
          <mc:Choice Requires="wpg">
            <w:drawing>
              <wp:anchor distT="0" distB="0" distL="114300" distR="114300" simplePos="1" relativeHeight="251700320" behindDoc="0" locked="0" layoutInCell="1" allowOverlap="1" wp14:anchorId="3FD3BD6E" wp14:editId="2E7671AE">
                <wp:simplePos x="619760" y="4368800"/>
                <wp:positionH relativeFrom="page">
                  <wp:posOffset>619760</wp:posOffset>
                </wp:positionH>
                <wp:positionV relativeFrom="page">
                  <wp:posOffset>4368800</wp:posOffset>
                </wp:positionV>
                <wp:extent cx="6532880" cy="1701800"/>
                <wp:effectExtent l="0" t="0" r="0" b="0"/>
                <wp:wrapThrough wrapText="bothSides">
                  <wp:wrapPolygon edited="0">
                    <wp:start x="84" y="0"/>
                    <wp:lineTo x="84" y="21278"/>
                    <wp:lineTo x="21415" y="21278"/>
                    <wp:lineTo x="21415" y="0"/>
                    <wp:lineTo x="84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1701800"/>
                          <a:chOff x="0" y="0"/>
                          <a:chExt cx="6532880" cy="1701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3288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" y="0"/>
                            <a:ext cx="63500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4">
                          <w:txbxContent>
                            <w:p w14:paraId="119789A8" w14:textId="48AAFC01" w:rsidR="0095247F" w:rsidRPr="009162AC" w:rsidRDefault="0095247F" w:rsidP="009162AC">
                              <w:pPr>
                                <w:spacing w:after="240"/>
                                <w:contextualSpacing/>
                                <w:rPr>
                                  <w:rStyle w:val="Strong"/>
                                  <w:b w:val="0"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Style w:val="Strong"/>
                                  <w:b w:val="0"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Graphic</w:t>
                              </w:r>
                              <w:r w:rsidRPr="009162AC">
                                <w:rPr>
                                  <w:rStyle w:val="Strong"/>
                                  <w:b w:val="0"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 xml:space="preserve"> Designer</w:t>
                              </w:r>
                            </w:p>
                            <w:p w14:paraId="7D88A2CE" w14:textId="2D63DE2E" w:rsidR="0095247F" w:rsidRPr="009162AC" w:rsidRDefault="0095247F" w:rsidP="009162AC">
                              <w:pPr>
                                <w:spacing w:after="240"/>
                                <w:contextualSpacing/>
                                <w:rPr>
                                  <w:rStyle w:val="Strong"/>
                                  <w:color w:val="94C442" w:themeColor="accent2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Strong"/>
                                  <w:color w:val="94C442" w:themeColor="accent2" w:themeShade="BF"/>
                                  <w:sz w:val="32"/>
                                  <w:szCs w:val="32"/>
                                </w:rPr>
                                <w:t>Freelance Graphic Designer</w:t>
                              </w:r>
                            </w:p>
                            <w:p w14:paraId="4C669608" w14:textId="399A18D5" w:rsidR="0095247F" w:rsidRDefault="0095247F" w:rsidP="009162AC">
                              <w:pPr>
                                <w:spacing w:after="240"/>
                                <w:contextualSpacing/>
                                <w:rPr>
                                  <w:rStyle w:val="Strong"/>
                                  <w:b w:val="0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Strong"/>
                                  <w:b w:val="0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October 2013- Present</w:t>
                              </w:r>
                            </w:p>
                            <w:p w14:paraId="16967FA9" w14:textId="570BAA78" w:rsidR="0095247F" w:rsidRPr="001D6AD8" w:rsidRDefault="0095247F" w:rsidP="009162AC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240"/>
                                <w:rPr>
                                  <w:rStyle w:val="Strong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 w:val="0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Designed posters, flyers and creative briefs using Adobe Photoshop and Adobe Illustrator.</w:t>
                              </w:r>
                            </w:p>
                            <w:p w14:paraId="4C08283F" w14:textId="4AD41466" w:rsidR="0095247F" w:rsidRDefault="0095247F" w:rsidP="009162AC">
                              <w:pPr>
                                <w:pStyle w:val="ListParagraph"/>
                                <w:spacing w:after="240"/>
                              </w:pPr>
                            </w:p>
                            <w:p w14:paraId="6FFCE5FB" w14:textId="77777777" w:rsidR="0095247F" w:rsidRDefault="0095247F" w:rsidP="009162AC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40FBA01" w14:textId="77777777" w:rsidR="0095247F" w:rsidRPr="00D80FF6" w:rsidRDefault="0095247F" w:rsidP="009162AC">
                              <w:pPr>
                                <w:pStyle w:val="BodyTex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322580"/>
                            <a:ext cx="63500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4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562610"/>
                            <a:ext cx="635000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4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1440" y="920115"/>
                            <a:ext cx="635000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4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1440" y="1330325"/>
                            <a:ext cx="635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4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43" style="position:absolute;left:0;text-align:left;margin-left:48.8pt;margin-top:344pt;width:514.4pt;height:134pt;z-index:251700320;mso-position-horizontal-relative:page;mso-position-vertical-relative:page" coordsize="6532880,170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" mv:complextextbox="1">
                <v:shape id="_x0000_s1044" type="#_x0000_t202" style="position:absolute;width:6532880;height:170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w17JxAAA&#10;ANsAAAAPAAAAZHJzL2Rvd25yZXYueG1sRI9Ba8JAFITvBf/D8gRvdaOILdFVQiFQQUGteH5mn0kw&#10;+zbJrhr767tCweMwM98w82VnKnGj1pWWFYyGEQjizOqScwWHn/T9E4TzyBory6TgQQ6Wi97bHGNt&#10;77yj297nIkDYxaig8L6OpXRZQQbd0NbEwTvb1qAPss2lbvEe4KaS4yiaSoMlh4UCa/oqKLvsr0bB&#10;ZntqfleRM1Xi0/Qj2Tbr87FRatDvkhkIT51/hf/b31rBeALPL+EH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NeycQAAADbAAAADwAAAAAAAAAAAAAAAACXAgAAZHJzL2Rv&#10;d25yZXYueG1sUEsFBgAAAAAEAAQA9QAAAIgDAAAAAA==&#10;" mv:complextextbox="1" filled="f" stroked="f">
                  <v:textbox inset=",0,,0"/>
                </v:shape>
                <v:shape id="Text Box 5" o:spid="_x0000_s1045" type="#_x0000_t202" style="position:absolute;left:91440;width:6350000;height:323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style="mso-next-textbox:#Text Box 6" inset="0,0,0,0">
                    <w:txbxContent>
                      <w:p w14:paraId="119789A8" w14:textId="48AAFC01" w:rsidR="0095247F" w:rsidRPr="009162AC" w:rsidRDefault="0095247F" w:rsidP="009162AC">
                        <w:pPr>
                          <w:spacing w:after="240"/>
                          <w:contextualSpacing/>
                          <w:rPr>
                            <w:rStyle w:val="Strong"/>
                            <w:b w:val="0"/>
                            <w:color w:val="595959" w:themeColor="text1" w:themeTint="A6"/>
                            <w:sz w:val="44"/>
                            <w:szCs w:val="44"/>
                          </w:rPr>
                        </w:pPr>
                        <w:r>
                          <w:rPr>
                            <w:rStyle w:val="Strong"/>
                            <w:b w:val="0"/>
                            <w:color w:val="595959" w:themeColor="text1" w:themeTint="A6"/>
                            <w:sz w:val="44"/>
                            <w:szCs w:val="44"/>
                          </w:rPr>
                          <w:t>Graphic</w:t>
                        </w:r>
                        <w:r w:rsidRPr="009162AC">
                          <w:rPr>
                            <w:rStyle w:val="Strong"/>
                            <w:b w:val="0"/>
                            <w:color w:val="595959" w:themeColor="text1" w:themeTint="A6"/>
                            <w:sz w:val="44"/>
                            <w:szCs w:val="44"/>
                          </w:rPr>
                          <w:t xml:space="preserve"> Designer</w:t>
                        </w:r>
                      </w:p>
                      <w:p w14:paraId="7D88A2CE" w14:textId="2D63DE2E" w:rsidR="0095247F" w:rsidRPr="009162AC" w:rsidRDefault="0095247F" w:rsidP="009162AC">
                        <w:pPr>
                          <w:spacing w:after="240"/>
                          <w:contextualSpacing/>
                          <w:rPr>
                            <w:rStyle w:val="Strong"/>
                            <w:color w:val="94C442" w:themeColor="accent2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Style w:val="Strong"/>
                            <w:color w:val="94C442" w:themeColor="accent2" w:themeShade="BF"/>
                            <w:sz w:val="32"/>
                            <w:szCs w:val="32"/>
                          </w:rPr>
                          <w:t>Freelance Graphic Designer</w:t>
                        </w:r>
                      </w:p>
                      <w:p w14:paraId="4C669608" w14:textId="399A18D5" w:rsidR="0095247F" w:rsidRDefault="0095247F" w:rsidP="009162AC">
                        <w:pPr>
                          <w:spacing w:after="240"/>
                          <w:contextualSpacing/>
                          <w:rPr>
                            <w:rStyle w:val="Strong"/>
                            <w:b w:val="0"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rStyle w:val="Strong"/>
                            <w:b w:val="0"/>
                            <w:color w:val="595959" w:themeColor="text1" w:themeTint="A6"/>
                            <w:sz w:val="28"/>
                            <w:szCs w:val="28"/>
                          </w:rPr>
                          <w:t xml:space="preserve"> October 2013- Present</w:t>
                        </w:r>
                      </w:p>
                      <w:p w14:paraId="16967FA9" w14:textId="570BAA78" w:rsidR="0095247F" w:rsidRPr="001D6AD8" w:rsidRDefault="0095247F" w:rsidP="009162AC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24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color w:val="595959" w:themeColor="text1" w:themeTint="A6"/>
                            <w:sz w:val="28"/>
                            <w:szCs w:val="28"/>
                          </w:rPr>
                          <w:t>Designed posters, flyers and creative briefs using Adobe Photoshop and Adobe Illustrator.</w:t>
                        </w:r>
                      </w:p>
                      <w:p w14:paraId="4C08283F" w14:textId="4AD41466" w:rsidR="0095247F" w:rsidRDefault="0095247F" w:rsidP="009162AC">
                        <w:pPr>
                          <w:pStyle w:val="ListParagraph"/>
                          <w:spacing w:after="240"/>
                        </w:pPr>
                      </w:p>
                      <w:p w14:paraId="6FFCE5FB" w14:textId="77777777" w:rsidR="0095247F" w:rsidRDefault="0095247F" w:rsidP="009162AC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</w:p>
                      <w:p w14:paraId="540FBA01" w14:textId="77777777" w:rsidR="0095247F" w:rsidRPr="00D80FF6" w:rsidRDefault="0095247F" w:rsidP="009162AC">
                        <w:pPr>
                          <w:pStyle w:val="BodyTex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" o:spid="_x0000_s1046" type="#_x0000_t202" style="position:absolute;left:91440;top:322580;width:6350000;height:241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8" inset="0,0,0,0">
                    <w:txbxContent/>
                  </v:textbox>
                </v:shape>
                <v:shape id="Text Box 8" o:spid="_x0000_s1047" type="#_x0000_t202" style="position:absolute;left:91440;top:562610;width:6350000;height:358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_x0000_s1048" inset="0,0,0,0">
                    <w:txbxContent/>
                  </v:textbox>
                </v:shape>
                <v:shape id="_x0000_s1048" type="#_x0000_t202" style="position:absolute;left:91440;top:920115;width:6350000;height:411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style="mso-next-textbox:#_x0000_s1049" inset="0,0,0,0">
                    <w:txbxContent/>
                  </v:textbox>
                </v:shape>
                <v:shape id="_x0000_s1049" type="#_x0000_t202" style="position:absolute;left:91440;top:1330325;width:6350000;height:33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C709E2">
        <w:rPr>
          <w:noProof/>
        </w:rPr>
        <mc:AlternateContent>
          <mc:Choice Requires="wps">
            <w:drawing>
              <wp:anchor distT="0" distB="0" distL="114300" distR="114300" simplePos="0" relativeHeight="251698272" behindDoc="0" locked="0" layoutInCell="1" allowOverlap="1" wp14:anchorId="3E56D81B" wp14:editId="435C4E7E">
                <wp:simplePos x="0" y="0"/>
                <wp:positionH relativeFrom="page">
                  <wp:posOffset>520700</wp:posOffset>
                </wp:positionH>
                <wp:positionV relativeFrom="page">
                  <wp:posOffset>1308100</wp:posOffset>
                </wp:positionV>
                <wp:extent cx="6532880" cy="2908300"/>
                <wp:effectExtent l="0" t="0" r="0" b="12700"/>
                <wp:wrapTight wrapText="bothSides">
                  <wp:wrapPolygon edited="0">
                    <wp:start x="84" y="0"/>
                    <wp:lineTo x="84" y="21506"/>
                    <wp:lineTo x="21415" y="21506"/>
                    <wp:lineTo x="21415" y="0"/>
                    <wp:lineTo x="84" y="0"/>
                  </wp:wrapPolygon>
                </wp:wrapTight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B2AF113" w14:textId="29272DA4" w:rsidR="0095247F" w:rsidRPr="009162AC" w:rsidRDefault="0095247F" w:rsidP="00C709E2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9162AC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44"/>
                                <w:szCs w:val="44"/>
                              </w:rPr>
                              <w:t>Web Developer/ Designer</w:t>
                            </w:r>
                          </w:p>
                          <w:p w14:paraId="296F2D3C" w14:textId="5F0EB40F" w:rsidR="0095247F" w:rsidRPr="009162AC" w:rsidRDefault="0095247F" w:rsidP="00C709E2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color w:val="94C442" w:themeColor="accent2" w:themeShade="BF"/>
                                <w:sz w:val="32"/>
                                <w:szCs w:val="32"/>
                              </w:rPr>
                            </w:pPr>
                            <w:r w:rsidRPr="009162AC">
                              <w:rPr>
                                <w:rStyle w:val="Strong"/>
                                <w:color w:val="94C442" w:themeColor="accent2" w:themeShade="BF"/>
                                <w:sz w:val="32"/>
                                <w:szCs w:val="32"/>
                              </w:rPr>
                              <w:t>Walk 2 Learn International</w:t>
                            </w:r>
                          </w:p>
                          <w:p w14:paraId="35E828FC" w14:textId="7E9384F9" w:rsidR="0095247F" w:rsidRDefault="0095247F" w:rsidP="00C709E2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October 2014- Present</w:t>
                            </w:r>
                          </w:p>
                          <w:p w14:paraId="089B899E" w14:textId="77777777" w:rsidR="0095247F" w:rsidRDefault="0095247F" w:rsidP="00C709E2">
                            <w:pPr>
                              <w:spacing w:after="240"/>
                              <w:contextualSpacing/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10B261C1" w14:textId="4460D41A" w:rsidR="0095247F" w:rsidRPr="001D6AD8" w:rsidRDefault="0095247F" w:rsidP="008D3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 w:rsidRPr="001D6AD8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esigning and Developing the non-</w:t>
                            </w:r>
                            <w:r w:rsidRPr="001D6AD8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profit organization website</w:t>
                            </w: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using HTML, CSS and Java Script.</w:t>
                            </w:r>
                          </w:p>
                          <w:p w14:paraId="7A92CC57" w14:textId="77777777" w:rsidR="0095247F" w:rsidRPr="001D6AD8" w:rsidRDefault="0095247F" w:rsidP="008D3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Developed website to be responsive for mobile devices.</w:t>
                            </w:r>
                          </w:p>
                          <w:p w14:paraId="22AD09C2" w14:textId="1BC87887" w:rsidR="0095247F" w:rsidRPr="001D6AD8" w:rsidRDefault="0095247F" w:rsidP="008D3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Updating web content for Search Engine Optimization</w:t>
                            </w:r>
                          </w:p>
                          <w:p w14:paraId="74C48192" w14:textId="5C8E1DED" w:rsidR="0095247F" w:rsidRPr="001D6AD8" w:rsidRDefault="0095247F" w:rsidP="008D3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Designing User Interface to make website user friendly for successful conversions.</w:t>
                            </w:r>
                          </w:p>
                          <w:p w14:paraId="42D05CB5" w14:textId="575F5027" w:rsidR="0095247F" w:rsidRPr="001D6AD8" w:rsidRDefault="0095247F" w:rsidP="008D3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Embedding video and audio to website.</w:t>
                            </w:r>
                          </w:p>
                          <w:p w14:paraId="4E817481" w14:textId="30486652" w:rsidR="0095247F" w:rsidRPr="001D6AD8" w:rsidRDefault="0095247F" w:rsidP="008D3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Coordinate web project development meetings.</w:t>
                            </w:r>
                          </w:p>
                          <w:p w14:paraId="531EEA4F" w14:textId="77777777" w:rsidR="0095247F" w:rsidRPr="001D6AD8" w:rsidRDefault="0095247F" w:rsidP="001D6AD8">
                            <w:pPr>
                              <w:pStyle w:val="ListParagraph"/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</w:p>
                          <w:p w14:paraId="635C24E0" w14:textId="77777777" w:rsidR="0095247F" w:rsidRPr="001D6AD8" w:rsidRDefault="0095247F" w:rsidP="001D6AD8">
                            <w:pPr>
                              <w:pStyle w:val="ListParagraph"/>
                              <w:spacing w:after="240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</w:p>
                          <w:p w14:paraId="49112B1F" w14:textId="6CB624C2" w:rsidR="0095247F" w:rsidRDefault="0095247F" w:rsidP="001D6AD8">
                            <w:pPr>
                              <w:pStyle w:val="ListParagraph"/>
                              <w:spacing w:after="240"/>
                            </w:pPr>
                            <w:r w:rsidRPr="001D6AD8">
                              <w:rPr>
                                <w:rStyle w:val="Strong"/>
                                <w:b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2B0231F" w14:textId="77777777" w:rsidR="0095247F" w:rsidRDefault="0095247F" w:rsidP="0089337F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403474" w14:textId="77777777" w:rsidR="0095247F" w:rsidRPr="00D80FF6" w:rsidRDefault="0095247F" w:rsidP="0089337F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41pt;margin-top:103pt;width:514.4pt;height:229pt;z-index:2516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" mv:complextextbox="1" filled="f" stroked="f">
                <v:textbox inset=",0,,0">
                  <w:txbxContent>
                    <w:p w14:paraId="2B2AF113" w14:textId="29272DA4" w:rsidR="0095247F" w:rsidRPr="009162AC" w:rsidRDefault="0095247F" w:rsidP="00C709E2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9162AC">
                        <w:rPr>
                          <w:rStyle w:val="Strong"/>
                          <w:b w:val="0"/>
                          <w:color w:val="595959" w:themeColor="text1" w:themeTint="A6"/>
                          <w:sz w:val="44"/>
                          <w:szCs w:val="44"/>
                        </w:rPr>
                        <w:t>Web Developer/ Designer</w:t>
                      </w:r>
                    </w:p>
                    <w:p w14:paraId="296F2D3C" w14:textId="5F0EB40F" w:rsidR="0095247F" w:rsidRPr="009162AC" w:rsidRDefault="0095247F" w:rsidP="00C709E2">
                      <w:pPr>
                        <w:spacing w:after="240"/>
                        <w:contextualSpacing/>
                        <w:rPr>
                          <w:rStyle w:val="Strong"/>
                          <w:color w:val="94C442" w:themeColor="accent2" w:themeShade="BF"/>
                          <w:sz w:val="32"/>
                          <w:szCs w:val="32"/>
                        </w:rPr>
                      </w:pPr>
                      <w:r w:rsidRPr="009162AC">
                        <w:rPr>
                          <w:rStyle w:val="Strong"/>
                          <w:color w:val="94C442" w:themeColor="accent2" w:themeShade="BF"/>
                          <w:sz w:val="32"/>
                          <w:szCs w:val="32"/>
                        </w:rPr>
                        <w:t>Walk 2 Learn International</w:t>
                      </w:r>
                    </w:p>
                    <w:p w14:paraId="35E828FC" w14:textId="7E9384F9" w:rsidR="0095247F" w:rsidRDefault="0095247F" w:rsidP="00C709E2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 October 2014- Present</w:t>
                      </w:r>
                    </w:p>
                    <w:p w14:paraId="089B899E" w14:textId="77777777" w:rsidR="0095247F" w:rsidRDefault="0095247F" w:rsidP="00C709E2">
                      <w:pPr>
                        <w:spacing w:after="240"/>
                        <w:contextualSpacing/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10B261C1" w14:textId="4460D41A" w:rsidR="0095247F" w:rsidRPr="001D6AD8" w:rsidRDefault="0095247F" w:rsidP="008D3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  <w:r w:rsidRPr="001D6AD8"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esigning and Developing the non-</w:t>
                      </w:r>
                      <w:r w:rsidRPr="001D6AD8"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profit organization website</w:t>
                      </w: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 using HTML, CSS and Java Script.</w:t>
                      </w:r>
                    </w:p>
                    <w:p w14:paraId="7A92CC57" w14:textId="77777777" w:rsidR="0095247F" w:rsidRPr="001D6AD8" w:rsidRDefault="0095247F" w:rsidP="008D3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Developed website to be responsive for mobile devices.</w:t>
                      </w:r>
                    </w:p>
                    <w:p w14:paraId="22AD09C2" w14:textId="1BC87887" w:rsidR="0095247F" w:rsidRPr="001D6AD8" w:rsidRDefault="0095247F" w:rsidP="008D3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Updating web content for Search Engine Optimization</w:t>
                      </w:r>
                    </w:p>
                    <w:p w14:paraId="74C48192" w14:textId="5C8E1DED" w:rsidR="0095247F" w:rsidRPr="001D6AD8" w:rsidRDefault="0095247F" w:rsidP="008D3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Designing User Interface to make website user friendly for successful conversions.</w:t>
                      </w:r>
                    </w:p>
                    <w:p w14:paraId="42D05CB5" w14:textId="575F5027" w:rsidR="0095247F" w:rsidRPr="001D6AD8" w:rsidRDefault="0095247F" w:rsidP="008D3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Embedding video and audio to website.</w:t>
                      </w:r>
                    </w:p>
                    <w:p w14:paraId="4E817481" w14:textId="30486652" w:rsidR="0095247F" w:rsidRPr="001D6AD8" w:rsidRDefault="0095247F" w:rsidP="008D3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>Coordinate web project development meetings.</w:t>
                      </w:r>
                    </w:p>
                    <w:p w14:paraId="531EEA4F" w14:textId="77777777" w:rsidR="0095247F" w:rsidRPr="001D6AD8" w:rsidRDefault="0095247F" w:rsidP="001D6AD8">
                      <w:pPr>
                        <w:pStyle w:val="ListParagraph"/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</w:p>
                    <w:p w14:paraId="635C24E0" w14:textId="77777777" w:rsidR="0095247F" w:rsidRPr="001D6AD8" w:rsidRDefault="0095247F" w:rsidP="001D6AD8">
                      <w:pPr>
                        <w:pStyle w:val="ListParagraph"/>
                        <w:spacing w:after="240"/>
                        <w:rPr>
                          <w:rStyle w:val="Strong"/>
                          <w:b w:val="0"/>
                          <w:bCs w:val="0"/>
                        </w:rPr>
                      </w:pPr>
                    </w:p>
                    <w:p w14:paraId="49112B1F" w14:textId="6CB624C2" w:rsidR="0095247F" w:rsidRDefault="0095247F" w:rsidP="001D6AD8">
                      <w:pPr>
                        <w:pStyle w:val="ListParagraph"/>
                        <w:spacing w:after="240"/>
                      </w:pPr>
                      <w:r w:rsidRPr="001D6AD8">
                        <w:rPr>
                          <w:rStyle w:val="Strong"/>
                          <w:b w:val="0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2B0231F" w14:textId="77777777" w:rsidR="0095247F" w:rsidRDefault="0095247F" w:rsidP="0089337F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</w:p>
                    <w:p w14:paraId="2A403474" w14:textId="77777777" w:rsidR="0095247F" w:rsidRPr="00D80FF6" w:rsidRDefault="0095247F" w:rsidP="0089337F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675E4">
        <w:rPr>
          <w:noProof/>
        </w:rPr>
        <mc:AlternateContent>
          <mc:Choice Requires="wps">
            <w:drawing>
              <wp:anchor distT="0" distB="0" distL="114300" distR="114300" simplePos="0" relativeHeight="251691104" behindDoc="0" locked="0" layoutInCell="1" allowOverlap="1" wp14:anchorId="79963BBF" wp14:editId="473C1A4E">
                <wp:simplePos x="0" y="0"/>
                <wp:positionH relativeFrom="page">
                  <wp:posOffset>365760</wp:posOffset>
                </wp:positionH>
                <wp:positionV relativeFrom="page">
                  <wp:posOffset>946150</wp:posOffset>
                </wp:positionV>
                <wp:extent cx="3421380" cy="495300"/>
                <wp:effectExtent l="0" t="0" r="0" b="12700"/>
                <wp:wrapTight wrapText="bothSides">
                  <wp:wrapPolygon edited="0">
                    <wp:start x="160" y="0"/>
                    <wp:lineTo x="160" y="21046"/>
                    <wp:lineTo x="21327" y="21046"/>
                    <wp:lineTo x="21327" y="0"/>
                    <wp:lineTo x="160" y="0"/>
                  </wp:wrapPolygon>
                </wp:wrapTight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6FF008" w14:textId="38E0AF8C" w:rsidR="0095247F" w:rsidRPr="008675E4" w:rsidRDefault="0095247F" w:rsidP="008675E4">
                            <w:pPr>
                              <w:pStyle w:val="Heading3"/>
                              <w:jc w:val="left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675E4">
                              <w:rPr>
                                <w:sz w:val="40"/>
                                <w:szCs w:val="40"/>
                                <w:u w:val="single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8.8pt;margin-top:74.5pt;width:269.4pt;height:39pt;z-index:2516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" filled="f" stroked="f">
                <v:textbox inset=",0,,0">
                  <w:txbxContent>
                    <w:p w14:paraId="466FF008" w14:textId="38E0AF8C" w:rsidR="0095247F" w:rsidRPr="008675E4" w:rsidRDefault="0095247F" w:rsidP="008675E4">
                      <w:pPr>
                        <w:pStyle w:val="Heading3"/>
                        <w:jc w:val="left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8675E4">
                        <w:rPr>
                          <w:sz w:val="40"/>
                          <w:szCs w:val="40"/>
                          <w:u w:val="single"/>
                        </w:rPr>
                        <w:t>Professional Experience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675E4">
        <w:rPr>
          <w:noProof/>
        </w:rPr>
        <mc:AlternateContent>
          <mc:Choice Requires="wpg">
            <w:drawing>
              <wp:anchor distT="0" distB="0" distL="114300" distR="114300" simplePos="0" relativeHeight="251690080" behindDoc="0" locked="0" layoutInCell="1" allowOverlap="1" wp14:anchorId="437B7BA4" wp14:editId="67C9F6B4">
                <wp:simplePos x="0" y="0"/>
                <wp:positionH relativeFrom="page">
                  <wp:posOffset>346075</wp:posOffset>
                </wp:positionH>
                <wp:positionV relativeFrom="page">
                  <wp:posOffset>365760</wp:posOffset>
                </wp:positionV>
                <wp:extent cx="7052945" cy="421640"/>
                <wp:effectExtent l="0" t="0" r="8255" b="10160"/>
                <wp:wrapNone/>
                <wp:docPr id="2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945" cy="421640"/>
                          <a:chOff x="566" y="1103"/>
                          <a:chExt cx="11107" cy="2333"/>
                        </a:xfrm>
                      </wpg:grpSpPr>
                      <wps:wsp>
                        <wps:cNvPr id="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81" y="1103"/>
                            <a:ext cx="11088" cy="2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1" y="3263"/>
                            <a:ext cx="11088" cy="17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00000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43" descr=":p1-spec-newsletter-fc4-R2:Assets:checkerboardOverlay-R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" y="3263"/>
                            <a:ext cx="11107" cy="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7.25pt;margin-top:28.8pt;width:555.35pt;height:33.2pt;z-index:251690080;mso-position-horizontal-relative:page;mso-position-vertical-relative:page" coordorigin="566,1103" coordsize="11107,23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">
                <v:rect id="Rectangle 36" o:spid="_x0000_s1027" style="position:absolute;left:581;top:1103;width:11088;height:2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8iCxQAA&#10;ANsAAAAPAAAAZHJzL2Rvd25yZXYueG1sRI9BawIxFITvgv8hvEJvNauU1q5GWUpberK6FfX42Lxu&#10;1m5eliTV9d83hYLHYWa+YebL3rbiRD40jhWMRxkI4srphmsF28/XuymIEJE1to5JwYUCLBfDwRxz&#10;7c68oVMZa5EgHHJUYGLscilDZchiGLmOOHlfzluMSfpaao/nBLetnGTZg7TYcFow2NGzoeq7/LEK&#10;Xtp9YfzueL96lOXhya3rt499odTtTV/MQETq4zX8337XCiZj+Pu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PyILFAAAA2wAAAA8AAAAAAAAAAAAAAAAAlwIAAGRycy9k&#10;b3ducmV2LnhtbFBLBQYAAAAABAAEAPUAAACJAwAAAAA=&#10;" fillcolor="#96bc53 [3204]" stroked="f" strokecolor="#4a7ebb" strokeweight="1.5pt">
                  <v:shadow opacity="22938f" mv:blur="38100f" offset="0,2pt"/>
                  <v:textbox inset=",7.2pt,,7.2pt"/>
                </v:rect>
                <v:rect id="Rectangle 37" o:spid="_x0000_s1028" style="position:absolute;left:581;top:3263;width:11088;height:1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UaTZwgAA&#10;ANsAAAAPAAAAZHJzL2Rvd25yZXYueG1sRI9Pi8IwFMTvgt8hPMGbTS0i0jXKsijsxUPrv+ujedsW&#10;m5fSZGt3P70RBI/DzG+GWW8H04ieOldbVjCPYhDEhdU1lwpOx/1sBcJ5ZI2NZVLwRw62m/Fojam2&#10;d86oz30pQgm7FBVU3replK6oyKCLbEscvB/bGfRBdqXUHd5DuWlkEsdLabDmsFBhS18VFbf81yhI&#10;dvP//Jzcsvxi+oU0C3/NmoNS08nw+QHC0+Df4Rf9rQOXwPNL+AFy8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JRpNnCAAAA2wAAAA8AAAAAAAAAAAAAAAAAlwIAAGRycy9kb3du&#10;cmV2LnhtbFBLBQYAAAAABAAEAPUAAACGAwAAAAA=&#10;" fillcolor="#668431 [3215]" stroked="f" strokecolor="#4a7ebb" strokeweight="1.5pt">
                  <v:shadow opacity="22938f" mv:blur="38100f" offset="0,2pt"/>
                  <v:textbox inset=",7.2pt,,7.2pt"/>
                </v:rect>
                <v:shape id="Picture 43" o:spid="_x0000_s1029" type="#_x0000_t75" alt=":p1-spec-newsletter-fc4-R2:Assets:checkerboardOverlay-R.png" style="position:absolute;left:566;top:3263;width:11107;height:17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lD&#10;ovnEAAAA2wAAAA8AAABkcnMvZG93bnJldi54bWxEj09rAjEUxO8Fv0N4Qm81q0WR1ShVEUR60f4B&#10;b4/Nc3dp8hI20V2/fSMIHoeZ+Q0zX3bWiCs1oXasYDjIQBAXTtdcKvj+2r5NQYSIrNE4JgU3CrBc&#10;9F7mmGvX8oGux1iKBOGQo4IqRp9LGYqKLIaB88TJO7vGYkyyKaVusE1wa+QoyybSYs1poUJP64qK&#10;v+PFKjibdvw73u23Jg5Pn6vpT7HxPij12u8+ZiAidfEZfrR3WsHoHe5f0g+Qi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lDovnEAAAA2wAAAA8AAAAAAAAAAAAAAAAAnAIA&#10;AGRycy9kb3ducmV2LnhtbFBLBQYAAAAABAAEAPcAAACNAwAAAAA=&#10;">
                  <v:imagedata r:id="rId10" o:title="checkerboardOverlay-R.png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sectPr w:rsidR="002D67E1" w:rsidSect="00F66171">
      <w:headerReference w:type="default" r:id="rId11"/>
      <w:pgSz w:w="12240" w:h="15840"/>
      <w:pgMar w:top="576" w:right="576" w:bottom="576" w:left="576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BA778" w14:textId="77777777" w:rsidR="007D1D5C" w:rsidRDefault="007D1D5C">
      <w:pPr>
        <w:spacing w:after="0"/>
      </w:pPr>
      <w:r>
        <w:separator/>
      </w:r>
    </w:p>
  </w:endnote>
  <w:endnote w:type="continuationSeparator" w:id="0">
    <w:p w14:paraId="368CD3D0" w14:textId="77777777" w:rsidR="007D1D5C" w:rsidRDefault="007D1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6D89" w14:textId="77777777" w:rsidR="007D1D5C" w:rsidRDefault="007D1D5C">
      <w:pPr>
        <w:spacing w:after="0"/>
      </w:pPr>
      <w:r>
        <w:separator/>
      </w:r>
    </w:p>
  </w:footnote>
  <w:footnote w:type="continuationSeparator" w:id="0">
    <w:p w14:paraId="118C68D1" w14:textId="77777777" w:rsidR="007D1D5C" w:rsidRDefault="007D1D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C88C7" w14:textId="77777777" w:rsidR="0095247F" w:rsidRDefault="009524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2FF564FD" wp14:editId="74300E9B">
              <wp:simplePos x="0" y="0"/>
              <wp:positionH relativeFrom="page">
                <wp:posOffset>7040880</wp:posOffset>
              </wp:positionH>
              <wp:positionV relativeFrom="page">
                <wp:posOffset>9758680</wp:posOffset>
              </wp:positionV>
              <wp:extent cx="365760" cy="213360"/>
              <wp:effectExtent l="5080" t="508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0A54B" w14:textId="77777777" w:rsidR="0095247F" w:rsidRDefault="0095247F" w:rsidP="002D67E1">
                          <w:pPr>
                            <w:pStyle w:val="Pag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1D5C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9" o:spid="_x0000_s1052" type="#_x0000_t202" style="position:absolute;margin-left:554.4pt;margin-top:768.4pt;width:28.8pt;height:16.8pt;z-index:25165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" filled="f" stroked="f">
              <v:textbox inset="0,0,0,0">
                <w:txbxContent>
                  <w:p w14:paraId="1510A54B" w14:textId="77777777" w:rsidR="0095247F" w:rsidRDefault="0095247F" w:rsidP="002D67E1">
                    <w:pPr>
                      <w:pStyle w:val="Pag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D1D5C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72AD4232" wp14:editId="7BD17BF6">
              <wp:simplePos x="0" y="0"/>
              <wp:positionH relativeFrom="page">
                <wp:posOffset>3980815</wp:posOffset>
              </wp:positionH>
              <wp:positionV relativeFrom="page">
                <wp:posOffset>434340</wp:posOffset>
              </wp:positionV>
              <wp:extent cx="3429000" cy="210185"/>
              <wp:effectExtent l="5715" t="2540" r="0" b="3175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7342BB00" w14:textId="77777777" w:rsidR="0095247F" w:rsidRDefault="0095247F" w:rsidP="002D67E1">
                          <w:pPr>
                            <w:pStyle w:val="Header-Right"/>
                          </w:pPr>
                          <w:r>
                            <w:t>issue, date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53" type="#_x0000_t202" style="position:absolute;margin-left:313.45pt;margin-top:34.2pt;width:270pt;height:16.55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" filled="f" stroked="f">
              <v:stroke o:forcedash="t"/>
              <v:textbox inset=",0,,0">
                <w:txbxContent>
                  <w:p w14:paraId="7342BB00" w14:textId="77777777" w:rsidR="0095247F" w:rsidRDefault="0095247F" w:rsidP="002D67E1">
                    <w:pPr>
                      <w:pStyle w:val="Header-Right"/>
                    </w:pPr>
                    <w:r>
                      <w:t>issue, 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2E8D79B0" wp14:editId="04822F61">
              <wp:simplePos x="0" y="0"/>
              <wp:positionH relativeFrom="page">
                <wp:posOffset>358140</wp:posOffset>
              </wp:positionH>
              <wp:positionV relativeFrom="page">
                <wp:posOffset>434340</wp:posOffset>
              </wp:positionV>
              <wp:extent cx="3429000" cy="210185"/>
              <wp:effectExtent l="2540" t="2540" r="0" b="3175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239AE293" w14:textId="77777777" w:rsidR="0095247F" w:rsidRDefault="0095247F" w:rsidP="002D67E1">
                          <w:pPr>
                            <w:pStyle w:val="Header"/>
                          </w:pPr>
                          <w:r>
                            <w:t>lorem ipsum dolor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54" type="#_x0000_t202" style="position:absolute;margin-left:28.2pt;margin-top:34.2pt;width:270pt;height:16.55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" filled="f" stroked="f">
              <v:stroke o:forcedash="t"/>
              <v:textbox inset=",0,,0">
                <w:txbxContent>
                  <w:p w14:paraId="239AE293" w14:textId="77777777" w:rsidR="0095247F" w:rsidRDefault="0095247F" w:rsidP="002D67E1">
                    <w:pPr>
                      <w:pStyle w:val="Header"/>
                    </w:pPr>
                    <w:r>
                      <w:t>lorem ipsum dolor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116058EF" wp14:editId="3840813F">
              <wp:simplePos x="0" y="0"/>
              <wp:positionH relativeFrom="page">
                <wp:posOffset>365760</wp:posOffset>
              </wp:positionH>
              <wp:positionV relativeFrom="page">
                <wp:posOffset>685800</wp:posOffset>
              </wp:positionV>
              <wp:extent cx="7040880" cy="0"/>
              <wp:effectExtent l="10160" t="12700" r="22860" b="25400"/>
              <wp:wrapTight wrapText="bothSides">
                <wp:wrapPolygon edited="0">
                  <wp:start x="-90" y="-2147483648"/>
                  <wp:lineTo x="0" y="-2147483648"/>
                  <wp:lineTo x="10890" y="-2147483648"/>
                  <wp:lineTo x="10890" y="-2147483648"/>
                  <wp:lineTo x="21508" y="-2147483648"/>
                  <wp:lineTo x="21781" y="-2147483648"/>
                  <wp:lineTo x="-90" y="-2147483648"/>
                </wp:wrapPolygon>
              </wp:wrapTight>
              <wp:docPr id="1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54pt" to="583.2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" strokecolor="#bfd697 [1940]" strokeweight=".5pt">
              <v:shadow opacity="22938f" mv:blur="38100f" offset="0,2pt"/>
              <w10:wrap type="tight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2F5"/>
    <w:multiLevelType w:val="hybridMultilevel"/>
    <w:tmpl w:val="3EE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9183B"/>
    <w:multiLevelType w:val="hybridMultilevel"/>
    <w:tmpl w:val="87B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4780E"/>
    <w:multiLevelType w:val="hybridMultilevel"/>
    <w:tmpl w:val="E3C0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24A77"/>
    <w:multiLevelType w:val="hybridMultilevel"/>
    <w:tmpl w:val="D462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C22A2"/>
    <w:multiLevelType w:val="hybridMultilevel"/>
    <w:tmpl w:val="C054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F6713"/>
    <w:multiLevelType w:val="hybridMultilevel"/>
    <w:tmpl w:val="FCE43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StaticGuides" w:val="1"/>
  </w:docVars>
  <w:rsids>
    <w:rsidRoot w:val="002D67E1"/>
    <w:rsid w:val="0003583C"/>
    <w:rsid w:val="0004517A"/>
    <w:rsid w:val="000C0B6A"/>
    <w:rsid w:val="000D76B2"/>
    <w:rsid w:val="001728D5"/>
    <w:rsid w:val="00180452"/>
    <w:rsid w:val="001D6AD8"/>
    <w:rsid w:val="002143E3"/>
    <w:rsid w:val="0023007E"/>
    <w:rsid w:val="00265CE3"/>
    <w:rsid w:val="002D67E1"/>
    <w:rsid w:val="00343178"/>
    <w:rsid w:val="003603E6"/>
    <w:rsid w:val="005217DD"/>
    <w:rsid w:val="006A13E8"/>
    <w:rsid w:val="006F79A9"/>
    <w:rsid w:val="007D1D5C"/>
    <w:rsid w:val="008675E4"/>
    <w:rsid w:val="0089337F"/>
    <w:rsid w:val="008971BF"/>
    <w:rsid w:val="008D3505"/>
    <w:rsid w:val="009162AC"/>
    <w:rsid w:val="00921750"/>
    <w:rsid w:val="0095247F"/>
    <w:rsid w:val="009622D6"/>
    <w:rsid w:val="00965647"/>
    <w:rsid w:val="009C5AF9"/>
    <w:rsid w:val="009D20C2"/>
    <w:rsid w:val="00A02380"/>
    <w:rsid w:val="00A07B1C"/>
    <w:rsid w:val="00A35B20"/>
    <w:rsid w:val="00A64A3E"/>
    <w:rsid w:val="00A8209E"/>
    <w:rsid w:val="00AF77D8"/>
    <w:rsid w:val="00BD49D8"/>
    <w:rsid w:val="00C709E2"/>
    <w:rsid w:val="00CF6687"/>
    <w:rsid w:val="00D46361"/>
    <w:rsid w:val="00D80FF6"/>
    <w:rsid w:val="00E0163B"/>
    <w:rsid w:val="00EA1ED0"/>
    <w:rsid w:val="00EC3474"/>
    <w:rsid w:val="00F66171"/>
    <w:rsid w:val="00FC44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599F2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3" w:uiPriority="9" w:qFormat="1"/>
    <w:lsdException w:name="Title" w:uiPriority="10" w:qFormat="1"/>
    <w:lsdException w:name="Body Text" w:uiPriority="99"/>
    <w:lsdException w:name="Strong" w:uiPriority="22" w:qFormat="1"/>
  </w:latentStyles>
  <w:style w:type="paragraph" w:default="1" w:styleId="Normal">
    <w:name w:val="Normal"/>
    <w:qFormat/>
    <w:rsid w:val="0023007E"/>
  </w:style>
  <w:style w:type="paragraph" w:styleId="Heading1">
    <w:name w:val="heading 1"/>
    <w:basedOn w:val="Normal"/>
    <w:link w:val="Heading1Char"/>
    <w:uiPriority w:val="9"/>
    <w:qFormat/>
    <w:rsid w:val="00AB4949"/>
    <w:pPr>
      <w:spacing w:after="0"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668431" w:themeColor="text2"/>
      <w:sz w:val="64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D2647"/>
    <w:pPr>
      <w:spacing w:after="0"/>
      <w:outlineLvl w:val="1"/>
    </w:pPr>
    <w:rPr>
      <w:rFonts w:asciiTheme="majorHAnsi" w:eastAsiaTheme="majorEastAsia" w:hAnsiTheme="majorHAnsi" w:cstheme="majorBidi"/>
      <w:bCs/>
      <w:color w:val="668431" w:themeColor="text2"/>
      <w:sz w:val="40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32BED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668431" w:themeColor="text2"/>
      <w:sz w:val="36"/>
    </w:rPr>
  </w:style>
  <w:style w:type="paragraph" w:styleId="Heading4">
    <w:name w:val="heading 4"/>
    <w:basedOn w:val="Normal"/>
    <w:link w:val="Heading4Char"/>
    <w:rsid w:val="00D212AD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F4FFC6" w:themeColor="background2"/>
      <w:sz w:val="30"/>
    </w:rPr>
  </w:style>
  <w:style w:type="paragraph" w:styleId="Heading5">
    <w:name w:val="heading 5"/>
    <w:basedOn w:val="Normal"/>
    <w:link w:val="Heading5Char"/>
    <w:rsid w:val="00DD07C2"/>
    <w:pPr>
      <w:spacing w:after="0"/>
      <w:jc w:val="right"/>
      <w:outlineLvl w:val="4"/>
    </w:pPr>
    <w:rPr>
      <w:rFonts w:asciiTheme="majorHAnsi" w:eastAsiaTheme="majorEastAsia" w:hAnsiTheme="majorHAnsi" w:cstheme="majorBidi"/>
      <w:color w:val="96BC53" w:themeColor="accent1"/>
      <w:sz w:val="30"/>
    </w:rPr>
  </w:style>
  <w:style w:type="paragraph" w:styleId="Heading6">
    <w:name w:val="heading 6"/>
    <w:basedOn w:val="Normal"/>
    <w:link w:val="Heading6Char"/>
    <w:rsid w:val="00D83773"/>
    <w:pPr>
      <w:spacing w:after="0"/>
      <w:outlineLvl w:val="5"/>
    </w:pPr>
    <w:rPr>
      <w:rFonts w:asciiTheme="majorHAnsi" w:eastAsiaTheme="majorEastAsia" w:hAnsiTheme="majorHAnsi" w:cstheme="majorBidi"/>
      <w:iCs/>
      <w:color w:val="66843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70F"/>
    <w:pPr>
      <w:spacing w:after="0"/>
    </w:pPr>
    <w:rPr>
      <w:color w:val="668431" w:themeColor="text2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2270F"/>
    <w:rPr>
      <w:color w:val="668431" w:themeColor="text2"/>
      <w:sz w:val="22"/>
    </w:rPr>
  </w:style>
  <w:style w:type="paragraph" w:styleId="Footer">
    <w:name w:val="footer"/>
    <w:basedOn w:val="Normal"/>
    <w:link w:val="FooterChar"/>
    <w:uiPriority w:val="99"/>
    <w:unhideWhenUsed/>
    <w:rsid w:val="00F661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6171"/>
  </w:style>
  <w:style w:type="character" w:customStyle="1" w:styleId="Header-RightChar">
    <w:name w:val="Header - Right Char"/>
    <w:basedOn w:val="HeaderChar"/>
    <w:link w:val="Header-Right"/>
    <w:rsid w:val="0052270F"/>
    <w:rPr>
      <w:color w:val="668431" w:themeColor="text2"/>
      <w:sz w:val="22"/>
    </w:rPr>
  </w:style>
  <w:style w:type="paragraph" w:customStyle="1" w:styleId="Header-Right">
    <w:name w:val="Header - Right"/>
    <w:basedOn w:val="Header"/>
    <w:link w:val="Header-RightChar"/>
    <w:qFormat/>
    <w:rsid w:val="0052270F"/>
    <w:pPr>
      <w:jc w:val="right"/>
    </w:pPr>
  </w:style>
  <w:style w:type="paragraph" w:customStyle="1" w:styleId="Page">
    <w:name w:val="Page"/>
    <w:basedOn w:val="Normal"/>
    <w:link w:val="PageChar"/>
    <w:qFormat/>
    <w:rsid w:val="00EF670A"/>
    <w:pPr>
      <w:spacing w:after="0"/>
      <w:jc w:val="right"/>
    </w:pPr>
    <w:rPr>
      <w:rFonts w:eastAsiaTheme="minorEastAsia"/>
      <w:color w:val="668431" w:themeColor="text2"/>
      <w:sz w:val="28"/>
    </w:rPr>
  </w:style>
  <w:style w:type="character" w:customStyle="1" w:styleId="PageChar">
    <w:name w:val="Page Char"/>
    <w:basedOn w:val="DefaultParagraphFont"/>
    <w:link w:val="Page"/>
    <w:rsid w:val="00EF670A"/>
    <w:rPr>
      <w:rFonts w:eastAsiaTheme="minorEastAsia"/>
      <w:color w:val="668431" w:themeColor="text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4949"/>
    <w:rPr>
      <w:rFonts w:asciiTheme="majorHAnsi" w:eastAsiaTheme="majorEastAsia" w:hAnsiTheme="majorHAnsi" w:cstheme="majorBidi"/>
      <w:bCs/>
      <w:color w:val="668431" w:themeColor="text2"/>
      <w:sz w:val="64"/>
      <w:szCs w:val="32"/>
    </w:rPr>
  </w:style>
  <w:style w:type="paragraph" w:customStyle="1" w:styleId="Header-CoverLeft">
    <w:name w:val="Header - CoverLeft"/>
    <w:basedOn w:val="Header"/>
    <w:link w:val="Header-CoverLeftChar"/>
    <w:qFormat/>
    <w:rsid w:val="000530EB"/>
    <w:rPr>
      <w:color w:val="FFFFFF" w:themeColor="background1"/>
    </w:rPr>
  </w:style>
  <w:style w:type="character" w:customStyle="1" w:styleId="Header-CoverLeftChar">
    <w:name w:val="Header - CoverLeft Char"/>
    <w:basedOn w:val="HeaderChar"/>
    <w:link w:val="Header-CoverLeft"/>
    <w:rsid w:val="000530EB"/>
    <w:rPr>
      <w:color w:val="FFFFFF" w:themeColor="background1"/>
      <w:sz w:val="22"/>
    </w:rPr>
  </w:style>
  <w:style w:type="paragraph" w:customStyle="1" w:styleId="Header-CoverRight">
    <w:name w:val="Header - CoverRight"/>
    <w:basedOn w:val="Header-CoverLeft"/>
    <w:link w:val="Header-CoverRightChar"/>
    <w:qFormat/>
    <w:rsid w:val="000530EB"/>
    <w:pPr>
      <w:jc w:val="right"/>
    </w:pPr>
  </w:style>
  <w:style w:type="character" w:customStyle="1" w:styleId="Header-CoverRightChar">
    <w:name w:val="Header - CoverRight Char"/>
    <w:basedOn w:val="Header-CoverLeftChar"/>
    <w:link w:val="Header-CoverRight"/>
    <w:rsid w:val="000530EB"/>
    <w:rPr>
      <w:color w:val="FFFFFF" w:themeColor="background1"/>
      <w:sz w:val="22"/>
    </w:rPr>
  </w:style>
  <w:style w:type="paragraph" w:styleId="Title">
    <w:name w:val="Title"/>
    <w:basedOn w:val="Normal"/>
    <w:link w:val="TitleChar"/>
    <w:uiPriority w:val="10"/>
    <w:qFormat/>
    <w:rsid w:val="000A6023"/>
    <w:pPr>
      <w:spacing w:after="0" w:line="1320" w:lineRule="exact"/>
      <w:jc w:val="center"/>
    </w:pPr>
    <w:rPr>
      <w:rFonts w:asciiTheme="majorHAnsi" w:eastAsiaTheme="majorEastAsia" w:hAnsiTheme="majorHAnsi" w:cstheme="majorBidi"/>
      <w:color w:val="F4FFC6" w:themeColor="background2"/>
      <w:sz w:val="1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023"/>
    <w:rPr>
      <w:rFonts w:asciiTheme="majorHAnsi" w:eastAsiaTheme="majorEastAsia" w:hAnsiTheme="majorHAnsi" w:cstheme="majorBidi"/>
      <w:color w:val="F4FFC6" w:themeColor="background2"/>
      <w:sz w:val="128"/>
      <w:szCs w:val="52"/>
    </w:rPr>
  </w:style>
  <w:style w:type="paragraph" w:styleId="Subtitle">
    <w:name w:val="Subtitle"/>
    <w:basedOn w:val="Normal"/>
    <w:link w:val="SubtitleChar"/>
    <w:uiPriority w:val="11"/>
    <w:qFormat/>
    <w:rsid w:val="00184010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FFFFFF" w:themeColor="background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84010"/>
    <w:rPr>
      <w:rFonts w:asciiTheme="majorHAnsi" w:eastAsiaTheme="majorEastAsia" w:hAnsiTheme="majorHAnsi" w:cstheme="majorBidi"/>
      <w:iCs/>
      <w:color w:val="FFFFFF" w:themeColor="background1"/>
      <w:sz w:val="36"/>
    </w:rPr>
  </w:style>
  <w:style w:type="paragraph" w:styleId="Date">
    <w:name w:val="Date"/>
    <w:basedOn w:val="Normal"/>
    <w:link w:val="DateChar"/>
    <w:uiPriority w:val="99"/>
    <w:semiHidden/>
    <w:unhideWhenUsed/>
    <w:rsid w:val="008F1360"/>
    <w:pPr>
      <w:spacing w:after="0"/>
    </w:pPr>
    <w:rPr>
      <w:color w:val="668431" w:themeColor="text2"/>
      <w:sz w:val="36"/>
    </w:rPr>
  </w:style>
  <w:style w:type="character" w:customStyle="1" w:styleId="DateChar">
    <w:name w:val="Date Char"/>
    <w:basedOn w:val="DefaultParagraphFont"/>
    <w:link w:val="Date"/>
    <w:uiPriority w:val="99"/>
    <w:semiHidden/>
    <w:rsid w:val="008F1360"/>
    <w:rPr>
      <w:color w:val="668431" w:themeColor="text2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E7D"/>
    <w:pPr>
      <w:spacing w:after="120" w:line="288" w:lineRule="auto"/>
    </w:pPr>
    <w:rPr>
      <w:rFonts w:eastAsiaTheme="minorEastAsia"/>
      <w:color w:val="595959" w:themeColor="text1" w:themeTint="A6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6E7D"/>
    <w:rPr>
      <w:rFonts w:eastAsiaTheme="minorEastAsia"/>
      <w:color w:val="595959" w:themeColor="text1" w:themeTint="A6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647"/>
    <w:rPr>
      <w:rFonts w:asciiTheme="majorHAnsi" w:eastAsiaTheme="majorEastAsia" w:hAnsiTheme="majorHAnsi" w:cstheme="majorBidi"/>
      <w:bCs/>
      <w:color w:val="668431" w:themeColor="text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BED"/>
    <w:rPr>
      <w:rFonts w:asciiTheme="majorHAnsi" w:eastAsiaTheme="majorEastAsia" w:hAnsiTheme="majorHAnsi" w:cstheme="majorBidi"/>
      <w:bCs/>
      <w:color w:val="668431" w:themeColor="text2"/>
      <w:sz w:val="36"/>
    </w:rPr>
  </w:style>
  <w:style w:type="paragraph" w:styleId="BodyText2">
    <w:name w:val="Body Text 2"/>
    <w:basedOn w:val="BodyText"/>
    <w:link w:val="BodyText2Char"/>
    <w:rsid w:val="00D212AD"/>
    <w:pPr>
      <w:spacing w:after="40" w:line="252" w:lineRule="auto"/>
    </w:pPr>
    <w:rPr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rsid w:val="00D212AD"/>
    <w:rPr>
      <w:rFonts w:eastAsiaTheme="minorEastAsia"/>
      <w:color w:val="000000" w:themeColor="text1"/>
      <w:sz w:val="20"/>
    </w:rPr>
  </w:style>
  <w:style w:type="paragraph" w:styleId="BodyText3">
    <w:name w:val="Body Text 3"/>
    <w:basedOn w:val="BodyText"/>
    <w:link w:val="BodyText3Char"/>
    <w:rsid w:val="00D212AD"/>
    <w:pPr>
      <w:spacing w:line="252" w:lineRule="auto"/>
      <w:jc w:val="center"/>
    </w:pPr>
    <w:rPr>
      <w:color w:val="FFFFFF" w:themeColor="background1"/>
      <w:szCs w:val="16"/>
    </w:rPr>
  </w:style>
  <w:style w:type="character" w:customStyle="1" w:styleId="BodyText3Char">
    <w:name w:val="Body Text 3 Char"/>
    <w:basedOn w:val="DefaultParagraphFont"/>
    <w:link w:val="BodyText3"/>
    <w:rsid w:val="00D212AD"/>
    <w:rPr>
      <w:rFonts w:eastAsiaTheme="minorEastAsia"/>
      <w:color w:val="FFFFFF" w:themeColor="background1"/>
      <w:sz w:val="20"/>
      <w:szCs w:val="16"/>
    </w:rPr>
  </w:style>
  <w:style w:type="paragraph" w:customStyle="1" w:styleId="Event">
    <w:name w:val="Event"/>
    <w:basedOn w:val="Normal"/>
    <w:link w:val="EventChar"/>
    <w:qFormat/>
    <w:rsid w:val="00D212AD"/>
    <w:pPr>
      <w:spacing w:after="0"/>
      <w:jc w:val="right"/>
    </w:pPr>
    <w:rPr>
      <w:color w:val="668431" w:themeColor="text2"/>
      <w:sz w:val="20"/>
    </w:rPr>
  </w:style>
  <w:style w:type="character" w:customStyle="1" w:styleId="EventChar">
    <w:name w:val="Event Char"/>
    <w:basedOn w:val="DefaultParagraphFont"/>
    <w:link w:val="Event"/>
    <w:rsid w:val="00D212AD"/>
    <w:rPr>
      <w:color w:val="668431" w:themeColor="text2"/>
      <w:sz w:val="20"/>
    </w:rPr>
  </w:style>
  <w:style w:type="character" w:customStyle="1" w:styleId="Heading4Char">
    <w:name w:val="Heading 4 Char"/>
    <w:basedOn w:val="DefaultParagraphFont"/>
    <w:link w:val="Heading4"/>
    <w:rsid w:val="00D212AD"/>
    <w:rPr>
      <w:rFonts w:asciiTheme="majorHAnsi" w:eastAsiaTheme="majorEastAsia" w:hAnsiTheme="majorHAnsi" w:cstheme="majorBidi"/>
      <w:bCs/>
      <w:iCs/>
      <w:color w:val="F4FFC6" w:themeColor="background2"/>
      <w:sz w:val="30"/>
    </w:rPr>
  </w:style>
  <w:style w:type="character" w:customStyle="1" w:styleId="Heading5Char">
    <w:name w:val="Heading 5 Char"/>
    <w:basedOn w:val="DefaultParagraphFont"/>
    <w:link w:val="Heading5"/>
    <w:rsid w:val="00DD07C2"/>
    <w:rPr>
      <w:rFonts w:asciiTheme="majorHAnsi" w:eastAsiaTheme="majorEastAsia" w:hAnsiTheme="majorHAnsi" w:cstheme="majorBidi"/>
      <w:color w:val="96BC53" w:themeColor="accent1"/>
      <w:sz w:val="30"/>
    </w:rPr>
  </w:style>
  <w:style w:type="paragraph" w:customStyle="1" w:styleId="Mailer">
    <w:name w:val="Mailer"/>
    <w:basedOn w:val="Normal"/>
    <w:link w:val="MailerChar"/>
    <w:qFormat/>
    <w:rsid w:val="00D82210"/>
    <w:pPr>
      <w:spacing w:after="0"/>
    </w:pPr>
    <w:rPr>
      <w:rFonts w:eastAsiaTheme="minorEastAsia"/>
      <w:color w:val="668431" w:themeColor="text2"/>
      <w:sz w:val="32"/>
    </w:rPr>
  </w:style>
  <w:style w:type="character" w:customStyle="1" w:styleId="Heading6Char">
    <w:name w:val="Heading 6 Char"/>
    <w:basedOn w:val="DefaultParagraphFont"/>
    <w:link w:val="Heading6"/>
    <w:rsid w:val="00D83773"/>
    <w:rPr>
      <w:rFonts w:asciiTheme="majorHAnsi" w:eastAsiaTheme="majorEastAsia" w:hAnsiTheme="majorHAnsi" w:cstheme="majorBidi"/>
      <w:iCs/>
      <w:color w:val="668431" w:themeColor="text2"/>
    </w:rPr>
  </w:style>
  <w:style w:type="paragraph" w:styleId="Caption">
    <w:name w:val="caption"/>
    <w:basedOn w:val="Normal"/>
    <w:rsid w:val="00FE38A0"/>
    <w:pPr>
      <w:spacing w:after="0"/>
      <w:jc w:val="center"/>
    </w:pPr>
    <w:rPr>
      <w:bCs/>
      <w:color w:val="96BC53" w:themeColor="accent1"/>
      <w:sz w:val="28"/>
      <w:szCs w:val="18"/>
    </w:rPr>
  </w:style>
  <w:style w:type="paragraph" w:customStyle="1" w:styleId="Continued">
    <w:name w:val="Continued"/>
    <w:basedOn w:val="Normal"/>
    <w:link w:val="ContinuedChar"/>
    <w:qFormat/>
    <w:rsid w:val="001F0093"/>
    <w:pPr>
      <w:spacing w:after="0"/>
    </w:pPr>
    <w:rPr>
      <w:color w:val="668431" w:themeColor="text2"/>
      <w:sz w:val="28"/>
    </w:rPr>
  </w:style>
  <w:style w:type="character" w:customStyle="1" w:styleId="ContinuedChar">
    <w:name w:val="Continued Char"/>
    <w:basedOn w:val="DefaultParagraphFont"/>
    <w:link w:val="Continued"/>
    <w:rsid w:val="001F0093"/>
    <w:rPr>
      <w:color w:val="668431" w:themeColor="text2"/>
      <w:sz w:val="28"/>
    </w:rPr>
  </w:style>
  <w:style w:type="paragraph" w:customStyle="1" w:styleId="BoxHeading">
    <w:name w:val="Box Heading"/>
    <w:basedOn w:val="Normal"/>
    <w:qFormat/>
    <w:rsid w:val="009501A5"/>
    <w:pPr>
      <w:spacing w:after="0" w:line="252" w:lineRule="auto"/>
      <w:jc w:val="center"/>
    </w:pPr>
    <w:rPr>
      <w:color w:val="FFFFFF" w:themeColor="background1"/>
      <w:sz w:val="40"/>
    </w:rPr>
  </w:style>
  <w:style w:type="character" w:customStyle="1" w:styleId="MailerChar">
    <w:name w:val="Mailer Char"/>
    <w:basedOn w:val="DefaultParagraphFont"/>
    <w:link w:val="Mailer"/>
    <w:rsid w:val="00D82210"/>
    <w:rPr>
      <w:rFonts w:eastAsiaTheme="minorEastAsia"/>
      <w:color w:val="668431" w:themeColor="text2"/>
      <w:sz w:val="32"/>
    </w:rPr>
  </w:style>
  <w:style w:type="paragraph" w:styleId="BlockText">
    <w:name w:val="Block Text"/>
    <w:basedOn w:val="Normal"/>
    <w:rsid w:val="00D82210"/>
    <w:pPr>
      <w:spacing w:after="0" w:line="264" w:lineRule="auto"/>
    </w:pPr>
    <w:rPr>
      <w:rFonts w:eastAsiaTheme="minorEastAsia"/>
      <w:iCs/>
      <w:color w:val="96BC53" w:themeColor="accent1"/>
      <w:sz w:val="20"/>
    </w:rPr>
  </w:style>
  <w:style w:type="character" w:styleId="Strong">
    <w:name w:val="Strong"/>
    <w:basedOn w:val="DefaultParagraphFont"/>
    <w:uiPriority w:val="22"/>
    <w:qFormat/>
    <w:rsid w:val="008D3505"/>
    <w:rPr>
      <w:b/>
      <w:bCs/>
      <w:i w:val="0"/>
      <w:iCs w:val="0"/>
    </w:rPr>
  </w:style>
  <w:style w:type="character" w:customStyle="1" w:styleId="body4">
    <w:name w:val="body4"/>
    <w:basedOn w:val="DefaultParagraphFont"/>
    <w:rsid w:val="008D3505"/>
  </w:style>
  <w:style w:type="paragraph" w:styleId="ListParagraph">
    <w:name w:val="List Paragraph"/>
    <w:basedOn w:val="Normal"/>
    <w:rsid w:val="00180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3" w:uiPriority="9" w:qFormat="1"/>
    <w:lsdException w:name="Title" w:uiPriority="10" w:qFormat="1"/>
    <w:lsdException w:name="Body Text" w:uiPriority="99"/>
    <w:lsdException w:name="Strong" w:uiPriority="22" w:qFormat="1"/>
  </w:latentStyles>
  <w:style w:type="paragraph" w:default="1" w:styleId="Normal">
    <w:name w:val="Normal"/>
    <w:qFormat/>
    <w:rsid w:val="0023007E"/>
  </w:style>
  <w:style w:type="paragraph" w:styleId="Heading1">
    <w:name w:val="heading 1"/>
    <w:basedOn w:val="Normal"/>
    <w:link w:val="Heading1Char"/>
    <w:uiPriority w:val="9"/>
    <w:qFormat/>
    <w:rsid w:val="00AB4949"/>
    <w:pPr>
      <w:spacing w:after="0"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668431" w:themeColor="text2"/>
      <w:sz w:val="64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D2647"/>
    <w:pPr>
      <w:spacing w:after="0"/>
      <w:outlineLvl w:val="1"/>
    </w:pPr>
    <w:rPr>
      <w:rFonts w:asciiTheme="majorHAnsi" w:eastAsiaTheme="majorEastAsia" w:hAnsiTheme="majorHAnsi" w:cstheme="majorBidi"/>
      <w:bCs/>
      <w:color w:val="668431" w:themeColor="text2"/>
      <w:sz w:val="40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32BED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668431" w:themeColor="text2"/>
      <w:sz w:val="36"/>
    </w:rPr>
  </w:style>
  <w:style w:type="paragraph" w:styleId="Heading4">
    <w:name w:val="heading 4"/>
    <w:basedOn w:val="Normal"/>
    <w:link w:val="Heading4Char"/>
    <w:rsid w:val="00D212AD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F4FFC6" w:themeColor="background2"/>
      <w:sz w:val="30"/>
    </w:rPr>
  </w:style>
  <w:style w:type="paragraph" w:styleId="Heading5">
    <w:name w:val="heading 5"/>
    <w:basedOn w:val="Normal"/>
    <w:link w:val="Heading5Char"/>
    <w:rsid w:val="00DD07C2"/>
    <w:pPr>
      <w:spacing w:after="0"/>
      <w:jc w:val="right"/>
      <w:outlineLvl w:val="4"/>
    </w:pPr>
    <w:rPr>
      <w:rFonts w:asciiTheme="majorHAnsi" w:eastAsiaTheme="majorEastAsia" w:hAnsiTheme="majorHAnsi" w:cstheme="majorBidi"/>
      <w:color w:val="96BC53" w:themeColor="accent1"/>
      <w:sz w:val="30"/>
    </w:rPr>
  </w:style>
  <w:style w:type="paragraph" w:styleId="Heading6">
    <w:name w:val="heading 6"/>
    <w:basedOn w:val="Normal"/>
    <w:link w:val="Heading6Char"/>
    <w:rsid w:val="00D83773"/>
    <w:pPr>
      <w:spacing w:after="0"/>
      <w:outlineLvl w:val="5"/>
    </w:pPr>
    <w:rPr>
      <w:rFonts w:asciiTheme="majorHAnsi" w:eastAsiaTheme="majorEastAsia" w:hAnsiTheme="majorHAnsi" w:cstheme="majorBidi"/>
      <w:iCs/>
      <w:color w:val="66843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70F"/>
    <w:pPr>
      <w:spacing w:after="0"/>
    </w:pPr>
    <w:rPr>
      <w:color w:val="668431" w:themeColor="text2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2270F"/>
    <w:rPr>
      <w:color w:val="668431" w:themeColor="text2"/>
      <w:sz w:val="22"/>
    </w:rPr>
  </w:style>
  <w:style w:type="paragraph" w:styleId="Footer">
    <w:name w:val="footer"/>
    <w:basedOn w:val="Normal"/>
    <w:link w:val="FooterChar"/>
    <w:uiPriority w:val="99"/>
    <w:unhideWhenUsed/>
    <w:rsid w:val="00F661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6171"/>
  </w:style>
  <w:style w:type="character" w:customStyle="1" w:styleId="Header-RightChar">
    <w:name w:val="Header - Right Char"/>
    <w:basedOn w:val="HeaderChar"/>
    <w:link w:val="Header-Right"/>
    <w:rsid w:val="0052270F"/>
    <w:rPr>
      <w:color w:val="668431" w:themeColor="text2"/>
      <w:sz w:val="22"/>
    </w:rPr>
  </w:style>
  <w:style w:type="paragraph" w:customStyle="1" w:styleId="Header-Right">
    <w:name w:val="Header - Right"/>
    <w:basedOn w:val="Header"/>
    <w:link w:val="Header-RightChar"/>
    <w:qFormat/>
    <w:rsid w:val="0052270F"/>
    <w:pPr>
      <w:jc w:val="right"/>
    </w:pPr>
  </w:style>
  <w:style w:type="paragraph" w:customStyle="1" w:styleId="Page">
    <w:name w:val="Page"/>
    <w:basedOn w:val="Normal"/>
    <w:link w:val="PageChar"/>
    <w:qFormat/>
    <w:rsid w:val="00EF670A"/>
    <w:pPr>
      <w:spacing w:after="0"/>
      <w:jc w:val="right"/>
    </w:pPr>
    <w:rPr>
      <w:rFonts w:eastAsiaTheme="minorEastAsia"/>
      <w:color w:val="668431" w:themeColor="text2"/>
      <w:sz w:val="28"/>
    </w:rPr>
  </w:style>
  <w:style w:type="character" w:customStyle="1" w:styleId="PageChar">
    <w:name w:val="Page Char"/>
    <w:basedOn w:val="DefaultParagraphFont"/>
    <w:link w:val="Page"/>
    <w:rsid w:val="00EF670A"/>
    <w:rPr>
      <w:rFonts w:eastAsiaTheme="minorEastAsia"/>
      <w:color w:val="668431" w:themeColor="text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4949"/>
    <w:rPr>
      <w:rFonts w:asciiTheme="majorHAnsi" w:eastAsiaTheme="majorEastAsia" w:hAnsiTheme="majorHAnsi" w:cstheme="majorBidi"/>
      <w:bCs/>
      <w:color w:val="668431" w:themeColor="text2"/>
      <w:sz w:val="64"/>
      <w:szCs w:val="32"/>
    </w:rPr>
  </w:style>
  <w:style w:type="paragraph" w:customStyle="1" w:styleId="Header-CoverLeft">
    <w:name w:val="Header - CoverLeft"/>
    <w:basedOn w:val="Header"/>
    <w:link w:val="Header-CoverLeftChar"/>
    <w:qFormat/>
    <w:rsid w:val="000530EB"/>
    <w:rPr>
      <w:color w:val="FFFFFF" w:themeColor="background1"/>
    </w:rPr>
  </w:style>
  <w:style w:type="character" w:customStyle="1" w:styleId="Header-CoverLeftChar">
    <w:name w:val="Header - CoverLeft Char"/>
    <w:basedOn w:val="HeaderChar"/>
    <w:link w:val="Header-CoverLeft"/>
    <w:rsid w:val="000530EB"/>
    <w:rPr>
      <w:color w:val="FFFFFF" w:themeColor="background1"/>
      <w:sz w:val="22"/>
    </w:rPr>
  </w:style>
  <w:style w:type="paragraph" w:customStyle="1" w:styleId="Header-CoverRight">
    <w:name w:val="Header - CoverRight"/>
    <w:basedOn w:val="Header-CoverLeft"/>
    <w:link w:val="Header-CoverRightChar"/>
    <w:qFormat/>
    <w:rsid w:val="000530EB"/>
    <w:pPr>
      <w:jc w:val="right"/>
    </w:pPr>
  </w:style>
  <w:style w:type="character" w:customStyle="1" w:styleId="Header-CoverRightChar">
    <w:name w:val="Header - CoverRight Char"/>
    <w:basedOn w:val="Header-CoverLeftChar"/>
    <w:link w:val="Header-CoverRight"/>
    <w:rsid w:val="000530EB"/>
    <w:rPr>
      <w:color w:val="FFFFFF" w:themeColor="background1"/>
      <w:sz w:val="22"/>
    </w:rPr>
  </w:style>
  <w:style w:type="paragraph" w:styleId="Title">
    <w:name w:val="Title"/>
    <w:basedOn w:val="Normal"/>
    <w:link w:val="TitleChar"/>
    <w:uiPriority w:val="10"/>
    <w:qFormat/>
    <w:rsid w:val="000A6023"/>
    <w:pPr>
      <w:spacing w:after="0" w:line="1320" w:lineRule="exact"/>
      <w:jc w:val="center"/>
    </w:pPr>
    <w:rPr>
      <w:rFonts w:asciiTheme="majorHAnsi" w:eastAsiaTheme="majorEastAsia" w:hAnsiTheme="majorHAnsi" w:cstheme="majorBidi"/>
      <w:color w:val="F4FFC6" w:themeColor="background2"/>
      <w:sz w:val="1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023"/>
    <w:rPr>
      <w:rFonts w:asciiTheme="majorHAnsi" w:eastAsiaTheme="majorEastAsia" w:hAnsiTheme="majorHAnsi" w:cstheme="majorBidi"/>
      <w:color w:val="F4FFC6" w:themeColor="background2"/>
      <w:sz w:val="128"/>
      <w:szCs w:val="52"/>
    </w:rPr>
  </w:style>
  <w:style w:type="paragraph" w:styleId="Subtitle">
    <w:name w:val="Subtitle"/>
    <w:basedOn w:val="Normal"/>
    <w:link w:val="SubtitleChar"/>
    <w:uiPriority w:val="11"/>
    <w:qFormat/>
    <w:rsid w:val="00184010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FFFFFF" w:themeColor="background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84010"/>
    <w:rPr>
      <w:rFonts w:asciiTheme="majorHAnsi" w:eastAsiaTheme="majorEastAsia" w:hAnsiTheme="majorHAnsi" w:cstheme="majorBidi"/>
      <w:iCs/>
      <w:color w:val="FFFFFF" w:themeColor="background1"/>
      <w:sz w:val="36"/>
    </w:rPr>
  </w:style>
  <w:style w:type="paragraph" w:styleId="Date">
    <w:name w:val="Date"/>
    <w:basedOn w:val="Normal"/>
    <w:link w:val="DateChar"/>
    <w:uiPriority w:val="99"/>
    <w:semiHidden/>
    <w:unhideWhenUsed/>
    <w:rsid w:val="008F1360"/>
    <w:pPr>
      <w:spacing w:after="0"/>
    </w:pPr>
    <w:rPr>
      <w:color w:val="668431" w:themeColor="text2"/>
      <w:sz w:val="36"/>
    </w:rPr>
  </w:style>
  <w:style w:type="character" w:customStyle="1" w:styleId="DateChar">
    <w:name w:val="Date Char"/>
    <w:basedOn w:val="DefaultParagraphFont"/>
    <w:link w:val="Date"/>
    <w:uiPriority w:val="99"/>
    <w:semiHidden/>
    <w:rsid w:val="008F1360"/>
    <w:rPr>
      <w:color w:val="668431" w:themeColor="text2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E7D"/>
    <w:pPr>
      <w:spacing w:after="120" w:line="288" w:lineRule="auto"/>
    </w:pPr>
    <w:rPr>
      <w:rFonts w:eastAsiaTheme="minorEastAsia"/>
      <w:color w:val="595959" w:themeColor="text1" w:themeTint="A6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6E7D"/>
    <w:rPr>
      <w:rFonts w:eastAsiaTheme="minorEastAsia"/>
      <w:color w:val="595959" w:themeColor="text1" w:themeTint="A6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647"/>
    <w:rPr>
      <w:rFonts w:asciiTheme="majorHAnsi" w:eastAsiaTheme="majorEastAsia" w:hAnsiTheme="majorHAnsi" w:cstheme="majorBidi"/>
      <w:bCs/>
      <w:color w:val="668431" w:themeColor="text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BED"/>
    <w:rPr>
      <w:rFonts w:asciiTheme="majorHAnsi" w:eastAsiaTheme="majorEastAsia" w:hAnsiTheme="majorHAnsi" w:cstheme="majorBidi"/>
      <w:bCs/>
      <w:color w:val="668431" w:themeColor="text2"/>
      <w:sz w:val="36"/>
    </w:rPr>
  </w:style>
  <w:style w:type="paragraph" w:styleId="BodyText2">
    <w:name w:val="Body Text 2"/>
    <w:basedOn w:val="BodyText"/>
    <w:link w:val="BodyText2Char"/>
    <w:rsid w:val="00D212AD"/>
    <w:pPr>
      <w:spacing w:after="40" w:line="252" w:lineRule="auto"/>
    </w:pPr>
    <w:rPr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rsid w:val="00D212AD"/>
    <w:rPr>
      <w:rFonts w:eastAsiaTheme="minorEastAsia"/>
      <w:color w:val="000000" w:themeColor="text1"/>
      <w:sz w:val="20"/>
    </w:rPr>
  </w:style>
  <w:style w:type="paragraph" w:styleId="BodyText3">
    <w:name w:val="Body Text 3"/>
    <w:basedOn w:val="BodyText"/>
    <w:link w:val="BodyText3Char"/>
    <w:rsid w:val="00D212AD"/>
    <w:pPr>
      <w:spacing w:line="252" w:lineRule="auto"/>
      <w:jc w:val="center"/>
    </w:pPr>
    <w:rPr>
      <w:color w:val="FFFFFF" w:themeColor="background1"/>
      <w:szCs w:val="16"/>
    </w:rPr>
  </w:style>
  <w:style w:type="character" w:customStyle="1" w:styleId="BodyText3Char">
    <w:name w:val="Body Text 3 Char"/>
    <w:basedOn w:val="DefaultParagraphFont"/>
    <w:link w:val="BodyText3"/>
    <w:rsid w:val="00D212AD"/>
    <w:rPr>
      <w:rFonts w:eastAsiaTheme="minorEastAsia"/>
      <w:color w:val="FFFFFF" w:themeColor="background1"/>
      <w:sz w:val="20"/>
      <w:szCs w:val="16"/>
    </w:rPr>
  </w:style>
  <w:style w:type="paragraph" w:customStyle="1" w:styleId="Event">
    <w:name w:val="Event"/>
    <w:basedOn w:val="Normal"/>
    <w:link w:val="EventChar"/>
    <w:qFormat/>
    <w:rsid w:val="00D212AD"/>
    <w:pPr>
      <w:spacing w:after="0"/>
      <w:jc w:val="right"/>
    </w:pPr>
    <w:rPr>
      <w:color w:val="668431" w:themeColor="text2"/>
      <w:sz w:val="20"/>
    </w:rPr>
  </w:style>
  <w:style w:type="character" w:customStyle="1" w:styleId="EventChar">
    <w:name w:val="Event Char"/>
    <w:basedOn w:val="DefaultParagraphFont"/>
    <w:link w:val="Event"/>
    <w:rsid w:val="00D212AD"/>
    <w:rPr>
      <w:color w:val="668431" w:themeColor="text2"/>
      <w:sz w:val="20"/>
    </w:rPr>
  </w:style>
  <w:style w:type="character" w:customStyle="1" w:styleId="Heading4Char">
    <w:name w:val="Heading 4 Char"/>
    <w:basedOn w:val="DefaultParagraphFont"/>
    <w:link w:val="Heading4"/>
    <w:rsid w:val="00D212AD"/>
    <w:rPr>
      <w:rFonts w:asciiTheme="majorHAnsi" w:eastAsiaTheme="majorEastAsia" w:hAnsiTheme="majorHAnsi" w:cstheme="majorBidi"/>
      <w:bCs/>
      <w:iCs/>
      <w:color w:val="F4FFC6" w:themeColor="background2"/>
      <w:sz w:val="30"/>
    </w:rPr>
  </w:style>
  <w:style w:type="character" w:customStyle="1" w:styleId="Heading5Char">
    <w:name w:val="Heading 5 Char"/>
    <w:basedOn w:val="DefaultParagraphFont"/>
    <w:link w:val="Heading5"/>
    <w:rsid w:val="00DD07C2"/>
    <w:rPr>
      <w:rFonts w:asciiTheme="majorHAnsi" w:eastAsiaTheme="majorEastAsia" w:hAnsiTheme="majorHAnsi" w:cstheme="majorBidi"/>
      <w:color w:val="96BC53" w:themeColor="accent1"/>
      <w:sz w:val="30"/>
    </w:rPr>
  </w:style>
  <w:style w:type="paragraph" w:customStyle="1" w:styleId="Mailer">
    <w:name w:val="Mailer"/>
    <w:basedOn w:val="Normal"/>
    <w:link w:val="MailerChar"/>
    <w:qFormat/>
    <w:rsid w:val="00D82210"/>
    <w:pPr>
      <w:spacing w:after="0"/>
    </w:pPr>
    <w:rPr>
      <w:rFonts w:eastAsiaTheme="minorEastAsia"/>
      <w:color w:val="668431" w:themeColor="text2"/>
      <w:sz w:val="32"/>
    </w:rPr>
  </w:style>
  <w:style w:type="character" w:customStyle="1" w:styleId="Heading6Char">
    <w:name w:val="Heading 6 Char"/>
    <w:basedOn w:val="DefaultParagraphFont"/>
    <w:link w:val="Heading6"/>
    <w:rsid w:val="00D83773"/>
    <w:rPr>
      <w:rFonts w:asciiTheme="majorHAnsi" w:eastAsiaTheme="majorEastAsia" w:hAnsiTheme="majorHAnsi" w:cstheme="majorBidi"/>
      <w:iCs/>
      <w:color w:val="668431" w:themeColor="text2"/>
    </w:rPr>
  </w:style>
  <w:style w:type="paragraph" w:styleId="Caption">
    <w:name w:val="caption"/>
    <w:basedOn w:val="Normal"/>
    <w:rsid w:val="00FE38A0"/>
    <w:pPr>
      <w:spacing w:after="0"/>
      <w:jc w:val="center"/>
    </w:pPr>
    <w:rPr>
      <w:bCs/>
      <w:color w:val="96BC53" w:themeColor="accent1"/>
      <w:sz w:val="28"/>
      <w:szCs w:val="18"/>
    </w:rPr>
  </w:style>
  <w:style w:type="paragraph" w:customStyle="1" w:styleId="Continued">
    <w:name w:val="Continued"/>
    <w:basedOn w:val="Normal"/>
    <w:link w:val="ContinuedChar"/>
    <w:qFormat/>
    <w:rsid w:val="001F0093"/>
    <w:pPr>
      <w:spacing w:after="0"/>
    </w:pPr>
    <w:rPr>
      <w:color w:val="668431" w:themeColor="text2"/>
      <w:sz w:val="28"/>
    </w:rPr>
  </w:style>
  <w:style w:type="character" w:customStyle="1" w:styleId="ContinuedChar">
    <w:name w:val="Continued Char"/>
    <w:basedOn w:val="DefaultParagraphFont"/>
    <w:link w:val="Continued"/>
    <w:rsid w:val="001F0093"/>
    <w:rPr>
      <w:color w:val="668431" w:themeColor="text2"/>
      <w:sz w:val="28"/>
    </w:rPr>
  </w:style>
  <w:style w:type="paragraph" w:customStyle="1" w:styleId="BoxHeading">
    <w:name w:val="Box Heading"/>
    <w:basedOn w:val="Normal"/>
    <w:qFormat/>
    <w:rsid w:val="009501A5"/>
    <w:pPr>
      <w:spacing w:after="0" w:line="252" w:lineRule="auto"/>
      <w:jc w:val="center"/>
    </w:pPr>
    <w:rPr>
      <w:color w:val="FFFFFF" w:themeColor="background1"/>
      <w:sz w:val="40"/>
    </w:rPr>
  </w:style>
  <w:style w:type="character" w:customStyle="1" w:styleId="MailerChar">
    <w:name w:val="Mailer Char"/>
    <w:basedOn w:val="DefaultParagraphFont"/>
    <w:link w:val="Mailer"/>
    <w:rsid w:val="00D82210"/>
    <w:rPr>
      <w:rFonts w:eastAsiaTheme="minorEastAsia"/>
      <w:color w:val="668431" w:themeColor="text2"/>
      <w:sz w:val="32"/>
    </w:rPr>
  </w:style>
  <w:style w:type="paragraph" w:styleId="BlockText">
    <w:name w:val="Block Text"/>
    <w:basedOn w:val="Normal"/>
    <w:rsid w:val="00D82210"/>
    <w:pPr>
      <w:spacing w:after="0" w:line="264" w:lineRule="auto"/>
    </w:pPr>
    <w:rPr>
      <w:rFonts w:eastAsiaTheme="minorEastAsia"/>
      <w:iCs/>
      <w:color w:val="96BC53" w:themeColor="accent1"/>
      <w:sz w:val="20"/>
    </w:rPr>
  </w:style>
  <w:style w:type="character" w:styleId="Strong">
    <w:name w:val="Strong"/>
    <w:basedOn w:val="DefaultParagraphFont"/>
    <w:uiPriority w:val="22"/>
    <w:qFormat/>
    <w:rsid w:val="008D3505"/>
    <w:rPr>
      <w:b/>
      <w:bCs/>
      <w:i w:val="0"/>
      <w:iCs w:val="0"/>
    </w:rPr>
  </w:style>
  <w:style w:type="character" w:customStyle="1" w:styleId="body4">
    <w:name w:val="body4"/>
    <w:basedOn w:val="DefaultParagraphFont"/>
    <w:rsid w:val="008D3505"/>
  </w:style>
  <w:style w:type="paragraph" w:styleId="ListParagraph">
    <w:name w:val="List Paragraph"/>
    <w:basedOn w:val="Normal"/>
    <w:rsid w:val="0018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Newsletters:Checkerboard%20Newsletter.dotx" TargetMode="External"/></Relationships>
</file>

<file path=word/theme/theme1.xml><?xml version="1.0" encoding="utf-8"?>
<a:theme xmlns:a="http://schemas.openxmlformats.org/drawingml/2006/main" name="Office Theme">
  <a:themeElements>
    <a:clrScheme name="Checkerboard Newsletter">
      <a:dk1>
        <a:sysClr val="windowText" lastClr="000000"/>
      </a:dk1>
      <a:lt1>
        <a:sysClr val="window" lastClr="FFFFFF"/>
      </a:lt1>
      <a:dk2>
        <a:srgbClr val="668431"/>
      </a:dk2>
      <a:lt2>
        <a:srgbClr val="F4FFC6"/>
      </a:lt2>
      <a:accent1>
        <a:srgbClr val="96BC53"/>
      </a:accent1>
      <a:accent2>
        <a:srgbClr val="BBD986"/>
      </a:accent2>
      <a:accent3>
        <a:srgbClr val="EDBF05"/>
      </a:accent3>
      <a:accent4>
        <a:srgbClr val="ED7805"/>
      </a:accent4>
      <a:accent5>
        <a:srgbClr val="D22828"/>
      </a:accent5>
      <a:accent6>
        <a:srgbClr val="40B9CF"/>
      </a:accent6>
      <a:hlink>
        <a:srgbClr val="9DC060"/>
      </a:hlink>
      <a:folHlink>
        <a:srgbClr val="C0BA60"/>
      </a:folHlink>
    </a:clrScheme>
    <a:fontScheme name="Checkerboard Newsletter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Checkerboard Newsletter.dotx</Template>
  <TotalTime>150</TotalTime>
  <Pages>2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 Okwoche</dc:creator>
  <cp:keywords/>
  <dc:description/>
  <cp:lastModifiedBy>Oga Okwoche</cp:lastModifiedBy>
  <cp:revision>7</cp:revision>
  <cp:lastPrinted>2014-11-12T00:41:00Z</cp:lastPrinted>
  <dcterms:created xsi:type="dcterms:W3CDTF">2014-06-03T01:20:00Z</dcterms:created>
  <dcterms:modified xsi:type="dcterms:W3CDTF">2014-11-12T00:49:00Z</dcterms:modified>
  <cp:category/>
</cp:coreProperties>
</file>